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2EB28" w14:textId="77777777" w:rsidR="00407B3F" w:rsidRDefault="00407B3F" w:rsidP="00BB6070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90"/>
        <w:gridCol w:w="450"/>
        <w:gridCol w:w="1620"/>
        <w:gridCol w:w="5390"/>
      </w:tblGrid>
      <w:tr w:rsidR="004326C9" w14:paraId="043B2322" w14:textId="77777777" w:rsidTr="00E756C9">
        <w:trPr>
          <w:trHeight w:val="315"/>
        </w:trPr>
        <w:tc>
          <w:tcPr>
            <w:tcW w:w="2340" w:type="dxa"/>
            <w:gridSpan w:val="2"/>
            <w:tcBorders>
              <w:bottom w:val="single" w:sz="4" w:space="0" w:color="auto"/>
            </w:tcBorders>
          </w:tcPr>
          <w:p w14:paraId="3C9423AA" w14:textId="77777777" w:rsidR="004326C9" w:rsidRDefault="00000000" w:rsidP="00230261">
            <w:sdt>
              <w:sdtPr>
                <w:id w:val="-70967880"/>
                <w:placeholder>
                  <w:docPart w:val="37F630F4D30440AFB5130EC9A7888BAF"/>
                </w:placeholder>
                <w:temporary/>
                <w:showingPlcHdr/>
                <w15:appearance w15:val="hidden"/>
              </w:sdtPr>
              <w:sdtContent>
                <w:r w:rsidR="001357C9" w:rsidRPr="00B10F35">
                  <w:t>(405) 555-011</w:t>
                </w:r>
              </w:sdtContent>
            </w:sdt>
            <w:r w:rsidR="004326C9" w:rsidRPr="00B10F35">
              <w:t>0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1A290B33" w14:textId="1F5085E7" w:rsidR="004326C9" w:rsidRDefault="00E756C9" w:rsidP="00230261">
            <w:r>
              <w:t>Nairobi, Kenya</w:t>
            </w:r>
          </w:p>
        </w:tc>
        <w:tc>
          <w:tcPr>
            <w:tcW w:w="5390" w:type="dxa"/>
            <w:tcBorders>
              <w:bottom w:val="single" w:sz="4" w:space="0" w:color="auto"/>
            </w:tcBorders>
          </w:tcPr>
          <w:p w14:paraId="339F6038" w14:textId="1B400F34" w:rsidR="004326C9" w:rsidRDefault="00E756C9" w:rsidP="00230261">
            <w:r>
              <w:t>Braxtonokoth3@gmail.com</w:t>
            </w:r>
          </w:p>
        </w:tc>
      </w:tr>
      <w:tr w:rsidR="00657425" w14:paraId="2BC03F90" w14:textId="77777777" w:rsidTr="00EA2C19">
        <w:trPr>
          <w:trHeight w:val="107"/>
        </w:trPr>
        <w:tc>
          <w:tcPr>
            <w:tcW w:w="9350" w:type="dxa"/>
            <w:gridSpan w:val="4"/>
            <w:tcBorders>
              <w:top w:val="single" w:sz="4" w:space="0" w:color="auto"/>
            </w:tcBorders>
          </w:tcPr>
          <w:p w14:paraId="6BBF7A35" w14:textId="77777777" w:rsidR="00657425" w:rsidRPr="00B10F35" w:rsidRDefault="00657425" w:rsidP="00BB6070"/>
        </w:tc>
      </w:tr>
      <w:tr w:rsidR="00657425" w14:paraId="3DD7143C" w14:textId="77777777" w:rsidTr="00EA2C19">
        <w:trPr>
          <w:trHeight w:val="1755"/>
        </w:trPr>
        <w:tc>
          <w:tcPr>
            <w:tcW w:w="9350" w:type="dxa"/>
            <w:gridSpan w:val="4"/>
            <w:vAlign w:val="center"/>
          </w:tcPr>
          <w:p w14:paraId="095337FB" w14:textId="09397C9A" w:rsidR="00657425" w:rsidRDefault="00E756C9" w:rsidP="00E756C9">
            <w:pPr>
              <w:pStyle w:val="Name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E756C9">
              <w:rPr>
                <w:b/>
                <w:bCs/>
                <w:sz w:val="36"/>
                <w:szCs w:val="36"/>
                <w:u w:val="single"/>
              </w:rPr>
              <w:t>CURRICULUM VITAE</w:t>
            </w:r>
          </w:p>
          <w:p w14:paraId="33CC1385" w14:textId="468D0966" w:rsidR="00E756C9" w:rsidRDefault="00E756C9" w:rsidP="00E756C9">
            <w:pPr>
              <w:pStyle w:val="Name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PERSONAL DETAILS:</w:t>
            </w:r>
          </w:p>
          <w:p w14:paraId="5E80DA98" w14:textId="172FA6B5" w:rsidR="00E756C9" w:rsidRDefault="00E756C9" w:rsidP="00E756C9">
            <w:pPr>
              <w:pStyle w:val="Nam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NAME:  OCHIENG BRAXTON OKOTH</w:t>
            </w:r>
          </w:p>
          <w:p w14:paraId="1DAE67EB" w14:textId="0DAA4496" w:rsidR="00E756C9" w:rsidRDefault="00E756C9" w:rsidP="00E756C9">
            <w:pPr>
              <w:pStyle w:val="Nam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 OF BIRTH; 15</w:t>
            </w:r>
            <w:r w:rsidRPr="00E756C9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SEPTEMBER 2004</w:t>
            </w:r>
          </w:p>
          <w:p w14:paraId="59BBC213" w14:textId="0BFBB0CB" w:rsidR="00E756C9" w:rsidRDefault="00E756C9" w:rsidP="00E756C9">
            <w:pPr>
              <w:pStyle w:val="Nam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NATIONALITY: KENYAN</w:t>
            </w:r>
          </w:p>
          <w:p w14:paraId="6B765D66" w14:textId="4B09B44E" w:rsidR="00E756C9" w:rsidRDefault="00E756C9" w:rsidP="00E756C9">
            <w:pPr>
              <w:pStyle w:val="Nam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EMAIL ADRESS: </w:t>
            </w:r>
            <w:hyperlink r:id="rId10" w:history="1">
              <w:r w:rsidRPr="00CD1D5F">
                <w:rPr>
                  <w:rStyle w:val="Hyperlink"/>
                  <w:b/>
                  <w:bCs/>
                  <w:sz w:val="28"/>
                  <w:szCs w:val="28"/>
                </w:rPr>
                <w:t>BRAXTONOKOTH3@GMAIL.COM</w:t>
              </w:r>
            </w:hyperlink>
          </w:p>
          <w:p w14:paraId="3C887778" w14:textId="2476A6EF" w:rsidR="00E756C9" w:rsidRDefault="00E756C9" w:rsidP="00E756C9">
            <w:pPr>
              <w:pStyle w:val="Nam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CELL PHONE: +254790644958</w:t>
            </w:r>
          </w:p>
          <w:p w14:paraId="489585A1" w14:textId="0F779471" w:rsidR="00E756C9" w:rsidRDefault="00E756C9" w:rsidP="00E756C9">
            <w:pPr>
              <w:pStyle w:val="Nam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HOME ADRESS: 40100</w:t>
            </w:r>
          </w:p>
          <w:p w14:paraId="3354A383" w14:textId="67D246B1" w:rsidR="00E756C9" w:rsidRDefault="00E756C9" w:rsidP="00E756C9">
            <w:pPr>
              <w:pStyle w:val="Nam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GENDER: MALE</w:t>
            </w:r>
          </w:p>
          <w:p w14:paraId="5226CA89" w14:textId="5D5DC8DB" w:rsidR="00E756C9" w:rsidRDefault="00E756C9" w:rsidP="00E756C9">
            <w:pPr>
              <w:pStyle w:val="Nam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MARITAL STATUS: SINGLE</w:t>
            </w:r>
          </w:p>
          <w:p w14:paraId="068FF406" w14:textId="77777777" w:rsidR="00E756C9" w:rsidRPr="00E756C9" w:rsidRDefault="00E756C9" w:rsidP="00E756C9">
            <w:pPr>
              <w:pStyle w:val="Name"/>
              <w:rPr>
                <w:b/>
                <w:bCs/>
                <w:sz w:val="28"/>
                <w:szCs w:val="28"/>
              </w:rPr>
            </w:pPr>
          </w:p>
          <w:p w14:paraId="5897424B" w14:textId="2F35CC54" w:rsidR="00657425" w:rsidRPr="00B10F35" w:rsidRDefault="00657425" w:rsidP="005718A0">
            <w:pPr>
              <w:pStyle w:val="Professionaltitle"/>
            </w:pPr>
          </w:p>
        </w:tc>
      </w:tr>
      <w:tr w:rsidR="00EA2C19" w14:paraId="7045948D" w14:textId="77777777" w:rsidTr="00EA2C19">
        <w:trPr>
          <w:trHeight w:val="80"/>
        </w:trPr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7F30053B" w14:textId="77777777" w:rsidR="00EA2C19" w:rsidRPr="00B10F35" w:rsidRDefault="00EA2C19" w:rsidP="00BB6070"/>
        </w:tc>
      </w:tr>
      <w:tr w:rsidR="00EA2C19" w14:paraId="78EF5119" w14:textId="77777777" w:rsidTr="00EA2C19">
        <w:trPr>
          <w:trHeight w:val="305"/>
        </w:trPr>
        <w:tc>
          <w:tcPr>
            <w:tcW w:w="9350" w:type="dxa"/>
            <w:gridSpan w:val="4"/>
            <w:tcBorders>
              <w:top w:val="single" w:sz="4" w:space="0" w:color="auto"/>
            </w:tcBorders>
          </w:tcPr>
          <w:p w14:paraId="3860E99F" w14:textId="77777777" w:rsidR="00EA2C19" w:rsidRPr="00B10F35" w:rsidRDefault="00EA2C19" w:rsidP="00BB6070"/>
        </w:tc>
      </w:tr>
      <w:tr w:rsidR="00EA2C19" w14:paraId="0E2EB4FB" w14:textId="77777777" w:rsidTr="00E756C9">
        <w:trPr>
          <w:trHeight w:val="810"/>
        </w:trPr>
        <w:tc>
          <w:tcPr>
            <w:tcW w:w="1890" w:type="dxa"/>
          </w:tcPr>
          <w:p w14:paraId="10073235" w14:textId="77777777" w:rsidR="00EA2C19" w:rsidRPr="00B10F35" w:rsidRDefault="00000000" w:rsidP="005718A0">
            <w:pPr>
              <w:pStyle w:val="Heading1"/>
            </w:pPr>
            <w:sdt>
              <w:sdtPr>
                <w:id w:val="-579206713"/>
                <w:placeholder>
                  <w:docPart w:val="731CF920C34D4359A750EB1D68AAB024"/>
                </w:placeholder>
                <w:temporary/>
                <w:showingPlcHdr/>
                <w15:appearance w15:val="hidden"/>
              </w:sdtPr>
              <w:sdtContent>
                <w:r w:rsidR="005718A0">
                  <w:t>Objective</w:t>
                </w:r>
              </w:sdtContent>
            </w:sdt>
          </w:p>
        </w:tc>
        <w:tc>
          <w:tcPr>
            <w:tcW w:w="450" w:type="dxa"/>
          </w:tcPr>
          <w:p w14:paraId="7F1DD41F" w14:textId="77777777" w:rsidR="00EA2C19" w:rsidRPr="00B10F35" w:rsidRDefault="00EA2C19" w:rsidP="00EA2C19"/>
        </w:tc>
        <w:tc>
          <w:tcPr>
            <w:tcW w:w="7010" w:type="dxa"/>
            <w:gridSpan w:val="2"/>
          </w:tcPr>
          <w:p w14:paraId="3C2A021C" w14:textId="77777777" w:rsidR="00EA2C19" w:rsidRDefault="00E756C9" w:rsidP="00E756C9">
            <w:pPr>
              <w:pStyle w:val="ListParagraph"/>
              <w:numPr>
                <w:ilvl w:val="0"/>
                <w:numId w:val="49"/>
              </w:numPr>
            </w:pPr>
            <w:r>
              <w:t>To influence and formulate sound agricultural policies that promote food security, rural development and market stability on a local national and global scale.</w:t>
            </w:r>
          </w:p>
          <w:p w14:paraId="365FA44B" w14:textId="0CEF0F6F" w:rsidR="00E756C9" w:rsidRPr="00B10F35" w:rsidRDefault="00E756C9" w:rsidP="00E756C9">
            <w:pPr>
              <w:pStyle w:val="ListParagraph"/>
              <w:numPr>
                <w:ilvl w:val="0"/>
                <w:numId w:val="49"/>
              </w:numPr>
            </w:pPr>
            <w:r>
              <w:t xml:space="preserve">To apply economic models and data analysis to enhance agricultural efficiency, optimize resource allocation and improve production processes. </w:t>
            </w:r>
          </w:p>
        </w:tc>
      </w:tr>
      <w:tr w:rsidR="00EA2C19" w14:paraId="63F2E25D" w14:textId="77777777" w:rsidTr="00E756C9">
        <w:trPr>
          <w:trHeight w:val="288"/>
        </w:trPr>
        <w:tc>
          <w:tcPr>
            <w:tcW w:w="1890" w:type="dxa"/>
          </w:tcPr>
          <w:p w14:paraId="30E1AB98" w14:textId="77777777" w:rsidR="00EA2C19" w:rsidRDefault="00EA2C19" w:rsidP="00EA2C19"/>
        </w:tc>
        <w:tc>
          <w:tcPr>
            <w:tcW w:w="450" w:type="dxa"/>
          </w:tcPr>
          <w:p w14:paraId="5C80B8B7" w14:textId="77777777" w:rsidR="00EA2C19" w:rsidRPr="00B10F35" w:rsidRDefault="00EA2C19" w:rsidP="00EA2C19"/>
        </w:tc>
        <w:tc>
          <w:tcPr>
            <w:tcW w:w="7010" w:type="dxa"/>
            <w:gridSpan w:val="2"/>
            <w:tcBorders>
              <w:bottom w:val="single" w:sz="4" w:space="0" w:color="auto"/>
            </w:tcBorders>
          </w:tcPr>
          <w:p w14:paraId="513B1DCB" w14:textId="77777777" w:rsidR="00EA2C19" w:rsidRDefault="00EA2C19" w:rsidP="00EA2C19"/>
        </w:tc>
      </w:tr>
      <w:tr w:rsidR="00EA2C19" w14:paraId="6E4E4A71" w14:textId="77777777" w:rsidTr="00E756C9">
        <w:trPr>
          <w:trHeight w:val="890"/>
        </w:trPr>
        <w:tc>
          <w:tcPr>
            <w:tcW w:w="1890" w:type="dxa"/>
          </w:tcPr>
          <w:p w14:paraId="77E30005" w14:textId="77777777" w:rsidR="00EA2C19" w:rsidRDefault="00EA2C19" w:rsidP="00EA2C19"/>
        </w:tc>
        <w:tc>
          <w:tcPr>
            <w:tcW w:w="450" w:type="dxa"/>
          </w:tcPr>
          <w:p w14:paraId="5A84B1C8" w14:textId="77777777" w:rsidR="00EA2C19" w:rsidRPr="00B10F35" w:rsidRDefault="00EA2C19" w:rsidP="00EA2C19"/>
        </w:tc>
        <w:tc>
          <w:tcPr>
            <w:tcW w:w="7010" w:type="dxa"/>
            <w:gridSpan w:val="2"/>
            <w:tcBorders>
              <w:top w:val="single" w:sz="4" w:space="0" w:color="auto"/>
            </w:tcBorders>
          </w:tcPr>
          <w:p w14:paraId="2FA52A23" w14:textId="77777777" w:rsidR="00EA2C19" w:rsidRDefault="00EA2C19" w:rsidP="00EA2C19"/>
        </w:tc>
      </w:tr>
      <w:tr w:rsidR="00EA2C19" w14:paraId="206A24F3" w14:textId="77777777" w:rsidTr="00E756C9">
        <w:trPr>
          <w:trHeight w:val="1350"/>
        </w:trPr>
        <w:tc>
          <w:tcPr>
            <w:tcW w:w="1890" w:type="dxa"/>
          </w:tcPr>
          <w:p w14:paraId="4C8AC710" w14:textId="77777777" w:rsidR="00EA2C19" w:rsidRDefault="00000000" w:rsidP="005718A0">
            <w:pPr>
              <w:pStyle w:val="Heading1"/>
            </w:pPr>
            <w:sdt>
              <w:sdtPr>
                <w:id w:val="-632100731"/>
                <w:placeholder>
                  <w:docPart w:val="DE1C63BB386E4EE3A5F32854CA513B9B"/>
                </w:placeholder>
                <w:temporary/>
                <w:showingPlcHdr/>
                <w15:appearance w15:val="hidden"/>
              </w:sdtPr>
              <w:sdtContent>
                <w:r w:rsidR="005718A0" w:rsidRPr="00CB1046">
                  <w:t>Education</w:t>
                </w:r>
              </w:sdtContent>
            </w:sdt>
          </w:p>
        </w:tc>
        <w:tc>
          <w:tcPr>
            <w:tcW w:w="450" w:type="dxa"/>
          </w:tcPr>
          <w:p w14:paraId="03038DF4" w14:textId="77777777" w:rsidR="00EA2C19" w:rsidRPr="00B10F35" w:rsidRDefault="00EA2C19" w:rsidP="00EA2C19"/>
        </w:tc>
        <w:tc>
          <w:tcPr>
            <w:tcW w:w="1620" w:type="dxa"/>
          </w:tcPr>
          <w:p w14:paraId="3A6974A6" w14:textId="29B2AAF5" w:rsidR="00EA2C19" w:rsidRDefault="00E756C9" w:rsidP="005718A0">
            <w:r>
              <w:t>2023 - 2027</w:t>
            </w:r>
          </w:p>
        </w:tc>
        <w:tc>
          <w:tcPr>
            <w:tcW w:w="5390" w:type="dxa"/>
          </w:tcPr>
          <w:p w14:paraId="5C367B81" w14:textId="5BA5D4A9" w:rsidR="00A7167E" w:rsidRPr="00A7167E" w:rsidRDefault="00A7167E" w:rsidP="00A7167E">
            <w:pPr>
              <w:pStyle w:val="Heading2"/>
            </w:pPr>
            <w:r>
              <w:t xml:space="preserve">Jomo Kenyatta University of Agriculture </w:t>
            </w:r>
            <w:r w:rsidR="00590D0D">
              <w:t>and</w:t>
            </w:r>
            <w:r>
              <w:t xml:space="preserve"> Technology.</w:t>
            </w:r>
          </w:p>
          <w:p w14:paraId="565448C9" w14:textId="3392C2DD" w:rsidR="00EA2C19" w:rsidRPr="001B07CC" w:rsidRDefault="00A7167E" w:rsidP="005718A0">
            <w:pPr>
              <w:pStyle w:val="Heading2"/>
            </w:pPr>
            <w:r>
              <w:t xml:space="preserve">DEGREE: BSc. Agricultural Economics </w:t>
            </w:r>
            <w:r w:rsidR="00590D0D">
              <w:t>and</w:t>
            </w:r>
            <w:r>
              <w:t xml:space="preserve"> Rural Development.</w:t>
            </w:r>
          </w:p>
          <w:p w14:paraId="7A792EA4" w14:textId="77777777" w:rsidR="00EA2C19" w:rsidRDefault="00EA2C19" w:rsidP="005718A0"/>
          <w:p w14:paraId="15FF51CD" w14:textId="19F809EB" w:rsidR="00E566CF" w:rsidRDefault="00A7167E" w:rsidP="005718A0">
            <w:r>
              <w:t xml:space="preserve">Currently I’m </w:t>
            </w:r>
            <w:r w:rsidR="00590D0D">
              <w:t>perusing</w:t>
            </w:r>
            <w:r>
              <w:t xml:space="preserve"> BSc. Agricultural Economics </w:t>
            </w:r>
            <w:r w:rsidR="00590D0D">
              <w:t>and</w:t>
            </w:r>
            <w:r>
              <w:t xml:space="preserve"> Rural Development, and I am in my second year of study, </w:t>
            </w:r>
            <w:r w:rsidR="00590D0D">
              <w:t>undergraduate</w:t>
            </w:r>
            <w:r>
              <w:t>.</w:t>
            </w:r>
          </w:p>
          <w:p w14:paraId="7EF1E1A3" w14:textId="3F318B49" w:rsidR="00EA2C19" w:rsidRDefault="00EA2C19" w:rsidP="00E566CF"/>
        </w:tc>
      </w:tr>
      <w:tr w:rsidR="00EA2C19" w14:paraId="407052B8" w14:textId="77777777" w:rsidTr="00E756C9">
        <w:trPr>
          <w:trHeight w:val="1260"/>
        </w:trPr>
        <w:tc>
          <w:tcPr>
            <w:tcW w:w="1890" w:type="dxa"/>
          </w:tcPr>
          <w:p w14:paraId="23184623" w14:textId="77777777" w:rsidR="00EA2C19" w:rsidRPr="00CB1046" w:rsidRDefault="00EA2C19" w:rsidP="00EA2C19">
            <w:pPr>
              <w:pStyle w:val="Heading1"/>
            </w:pPr>
          </w:p>
        </w:tc>
        <w:tc>
          <w:tcPr>
            <w:tcW w:w="450" w:type="dxa"/>
          </w:tcPr>
          <w:p w14:paraId="7547679B" w14:textId="77777777" w:rsidR="00EA2C19" w:rsidRPr="00B10F35" w:rsidRDefault="00EA2C19" w:rsidP="00EA2C19"/>
        </w:tc>
        <w:tc>
          <w:tcPr>
            <w:tcW w:w="1620" w:type="dxa"/>
          </w:tcPr>
          <w:p w14:paraId="4F5E9CAB" w14:textId="59FC6C97" w:rsidR="00EA2C19" w:rsidRPr="00FE0E52" w:rsidRDefault="00A7167E" w:rsidP="00EA2C19">
            <w:r>
              <w:t>2019- 2022</w:t>
            </w:r>
          </w:p>
        </w:tc>
        <w:tc>
          <w:tcPr>
            <w:tcW w:w="5390" w:type="dxa"/>
          </w:tcPr>
          <w:p w14:paraId="7BAD3398" w14:textId="79B8F597" w:rsidR="005718A0" w:rsidRDefault="00A7167E" w:rsidP="005718A0">
            <w:pPr>
              <w:pStyle w:val="Heading2"/>
            </w:pPr>
            <w:r>
              <w:t>Kanyawanga Boys High School</w:t>
            </w:r>
          </w:p>
          <w:p w14:paraId="3EA14881" w14:textId="01007775" w:rsidR="00EA2C19" w:rsidRPr="00A77208" w:rsidRDefault="00EA2C19" w:rsidP="005718A0">
            <w:pPr>
              <w:pStyle w:val="Heading2"/>
            </w:pPr>
          </w:p>
          <w:p w14:paraId="4C67411F" w14:textId="77777777" w:rsidR="00EA2C19" w:rsidRDefault="00EA2C19" w:rsidP="00EA2C19"/>
          <w:p w14:paraId="077A87A6" w14:textId="05C1E4A1" w:rsidR="00A7167E" w:rsidRDefault="00A7167E" w:rsidP="00EA2C19">
            <w:r>
              <w:t xml:space="preserve">This is the </w:t>
            </w:r>
            <w:r w:rsidR="00590D0D">
              <w:t>fraternity</w:t>
            </w:r>
            <w:r>
              <w:t xml:space="preserve"> where I did my Kenya Certificate of Secondary Education.</w:t>
            </w:r>
          </w:p>
          <w:p w14:paraId="1B1F2B62" w14:textId="77777777" w:rsidR="00EA2C19" w:rsidRDefault="00A7167E" w:rsidP="005718A0">
            <w:r>
              <w:t>Mean Grade B-</w:t>
            </w:r>
          </w:p>
          <w:p w14:paraId="430F63B1" w14:textId="2A1831A8" w:rsidR="00A7167E" w:rsidRPr="001B07CC" w:rsidRDefault="00A7167E" w:rsidP="005718A0"/>
        </w:tc>
      </w:tr>
      <w:tr w:rsidR="00EA2C19" w14:paraId="329A2135" w14:textId="77777777" w:rsidTr="00E756C9">
        <w:trPr>
          <w:trHeight w:val="1800"/>
        </w:trPr>
        <w:tc>
          <w:tcPr>
            <w:tcW w:w="1890" w:type="dxa"/>
          </w:tcPr>
          <w:p w14:paraId="30223962" w14:textId="77777777" w:rsidR="00EA2C19" w:rsidRPr="00CB1046" w:rsidRDefault="00EA2C19" w:rsidP="00EA2C19">
            <w:pPr>
              <w:pStyle w:val="Heading1"/>
            </w:pPr>
          </w:p>
        </w:tc>
        <w:tc>
          <w:tcPr>
            <w:tcW w:w="450" w:type="dxa"/>
          </w:tcPr>
          <w:p w14:paraId="2C002498" w14:textId="77777777" w:rsidR="00EA2C19" w:rsidRPr="00B10F35" w:rsidRDefault="00EA2C19" w:rsidP="00EA2C19"/>
        </w:tc>
        <w:tc>
          <w:tcPr>
            <w:tcW w:w="1620" w:type="dxa"/>
            <w:tcBorders>
              <w:bottom w:val="single" w:sz="4" w:space="0" w:color="auto"/>
            </w:tcBorders>
          </w:tcPr>
          <w:p w14:paraId="1C889358" w14:textId="2D18AF6E" w:rsidR="00EA2C19" w:rsidRPr="00FE0E52" w:rsidRDefault="00A7167E" w:rsidP="00EA2C19">
            <w:r>
              <w:t>2008- 2018</w:t>
            </w:r>
          </w:p>
        </w:tc>
        <w:tc>
          <w:tcPr>
            <w:tcW w:w="5390" w:type="dxa"/>
            <w:tcBorders>
              <w:bottom w:val="single" w:sz="4" w:space="0" w:color="auto"/>
            </w:tcBorders>
          </w:tcPr>
          <w:p w14:paraId="3E894C51" w14:textId="086A1F95" w:rsidR="005718A0" w:rsidRDefault="00A7167E" w:rsidP="005718A0">
            <w:pPr>
              <w:pStyle w:val="Heading2"/>
            </w:pPr>
            <w:r>
              <w:t xml:space="preserve">Joel Omino </w:t>
            </w:r>
            <w:r w:rsidR="00215F07">
              <w:t>Primary School</w:t>
            </w:r>
          </w:p>
          <w:p w14:paraId="3441A5DB" w14:textId="29C7E5FF" w:rsidR="00EA2C19" w:rsidRDefault="00EA2C19" w:rsidP="005718A0">
            <w:pPr>
              <w:pStyle w:val="Heading2"/>
            </w:pPr>
          </w:p>
          <w:p w14:paraId="0FFD7E03" w14:textId="6BAA7462" w:rsidR="00A7167E" w:rsidRDefault="00215F07" w:rsidP="00EA2C19">
            <w:r>
              <w:t>Kenya Certificate of Primary Education</w:t>
            </w:r>
          </w:p>
          <w:p w14:paraId="576E94E5" w14:textId="56F06E92" w:rsidR="00A95F01" w:rsidRDefault="00A95F01" w:rsidP="00EA2C19"/>
          <w:p w14:paraId="4852FBFE" w14:textId="36EB6E2E" w:rsidR="00EA2C19" w:rsidRPr="00A77208" w:rsidRDefault="00215F07" w:rsidP="00EA2C19">
            <w:r>
              <w:t>Mean score: 342</w:t>
            </w:r>
          </w:p>
        </w:tc>
      </w:tr>
      <w:tr w:rsidR="00AA1202" w14:paraId="2638563A" w14:textId="77777777" w:rsidTr="00E756C9">
        <w:trPr>
          <w:trHeight w:val="260"/>
        </w:trPr>
        <w:tc>
          <w:tcPr>
            <w:tcW w:w="1890" w:type="dxa"/>
          </w:tcPr>
          <w:p w14:paraId="5DF8B13D" w14:textId="77777777" w:rsidR="00AA1202" w:rsidRDefault="00AA1202" w:rsidP="00AA1202"/>
        </w:tc>
        <w:tc>
          <w:tcPr>
            <w:tcW w:w="450" w:type="dxa"/>
          </w:tcPr>
          <w:p w14:paraId="28B459D6" w14:textId="77777777" w:rsidR="00AA1202" w:rsidRPr="00B10F35" w:rsidRDefault="00AA1202" w:rsidP="00EA2C19"/>
        </w:tc>
        <w:tc>
          <w:tcPr>
            <w:tcW w:w="7010" w:type="dxa"/>
            <w:gridSpan w:val="2"/>
            <w:tcBorders>
              <w:top w:val="single" w:sz="4" w:space="0" w:color="auto"/>
            </w:tcBorders>
          </w:tcPr>
          <w:p w14:paraId="29E73711" w14:textId="77777777" w:rsidR="00AA1202" w:rsidRPr="003B19FB" w:rsidRDefault="00AA1202" w:rsidP="00AA1202"/>
        </w:tc>
      </w:tr>
      <w:tr w:rsidR="00AA1202" w14:paraId="61FF1341" w14:textId="77777777" w:rsidTr="00E756C9">
        <w:trPr>
          <w:trHeight w:val="513"/>
        </w:trPr>
        <w:tc>
          <w:tcPr>
            <w:tcW w:w="1890" w:type="dxa"/>
          </w:tcPr>
          <w:p w14:paraId="5A50BABF" w14:textId="77777777" w:rsidR="00AA1202" w:rsidRPr="00CB1046" w:rsidRDefault="00000000" w:rsidP="00533F0B">
            <w:pPr>
              <w:pStyle w:val="Heading1"/>
            </w:pPr>
            <w:sdt>
              <w:sdtPr>
                <w:id w:val="-374772587"/>
                <w:placeholder>
                  <w:docPart w:val="CB372D91852A415591C1335317DEF125"/>
                </w:placeholder>
                <w:temporary/>
                <w:showingPlcHdr/>
                <w15:appearance w15:val="hidden"/>
              </w:sdtPr>
              <w:sdtContent>
                <w:r w:rsidR="00533F0B">
                  <w:t>Honors and awards</w:t>
                </w:r>
              </w:sdtContent>
            </w:sdt>
          </w:p>
        </w:tc>
        <w:tc>
          <w:tcPr>
            <w:tcW w:w="450" w:type="dxa"/>
          </w:tcPr>
          <w:p w14:paraId="66191CC2" w14:textId="77777777" w:rsidR="00AA1202" w:rsidRPr="00B10F35" w:rsidRDefault="00AA1202" w:rsidP="00EA2C19"/>
        </w:tc>
        <w:tc>
          <w:tcPr>
            <w:tcW w:w="7010" w:type="dxa"/>
            <w:gridSpan w:val="2"/>
          </w:tcPr>
          <w:p w14:paraId="6C71237A" w14:textId="4FEE3014" w:rsidR="00AA1202" w:rsidRDefault="00AA1202" w:rsidP="00533F0B"/>
          <w:p w14:paraId="4B6AF9D4" w14:textId="77777777" w:rsidR="00533F0B" w:rsidRPr="003B7BCE" w:rsidRDefault="00533F0B" w:rsidP="00533F0B"/>
        </w:tc>
      </w:tr>
      <w:tr w:rsidR="00AA1202" w14:paraId="4305BBBA" w14:textId="77777777" w:rsidTr="00E756C9">
        <w:trPr>
          <w:trHeight w:val="423"/>
        </w:trPr>
        <w:tc>
          <w:tcPr>
            <w:tcW w:w="1890" w:type="dxa"/>
          </w:tcPr>
          <w:p w14:paraId="11928B45" w14:textId="77777777" w:rsidR="00AA1202" w:rsidRPr="00CB1046" w:rsidRDefault="00AA1202" w:rsidP="00AA1202"/>
        </w:tc>
        <w:tc>
          <w:tcPr>
            <w:tcW w:w="450" w:type="dxa"/>
          </w:tcPr>
          <w:p w14:paraId="3DF583B3" w14:textId="77777777" w:rsidR="00AA1202" w:rsidRPr="00B10F35" w:rsidRDefault="00AA1202" w:rsidP="00EA2C19"/>
        </w:tc>
        <w:tc>
          <w:tcPr>
            <w:tcW w:w="1620" w:type="dxa"/>
          </w:tcPr>
          <w:p w14:paraId="0ECA3542" w14:textId="3614A5C5" w:rsidR="00AA1202" w:rsidRPr="00FE0E52" w:rsidRDefault="00215F07" w:rsidP="00533F0B">
            <w:r>
              <w:t>JULY 2022</w:t>
            </w:r>
          </w:p>
        </w:tc>
        <w:tc>
          <w:tcPr>
            <w:tcW w:w="5390" w:type="dxa"/>
          </w:tcPr>
          <w:p w14:paraId="7E69E689" w14:textId="5F0E4909" w:rsidR="00AA1202" w:rsidRPr="003B19FB" w:rsidRDefault="00215F07" w:rsidP="00AA1202">
            <w:pPr>
              <w:pStyle w:val="Heading2"/>
            </w:pPr>
            <w:r>
              <w:t>Certificate of competition</w:t>
            </w:r>
          </w:p>
          <w:p w14:paraId="3FBE1380" w14:textId="19D1C479" w:rsidR="00AA1202" w:rsidRPr="003B19FB" w:rsidRDefault="00215F07" w:rsidP="00AA1202">
            <w:r>
              <w:t>Mathematics contest</w:t>
            </w:r>
          </w:p>
          <w:p w14:paraId="79FEE78B" w14:textId="77777777" w:rsidR="00AA1202" w:rsidRPr="003B7BCE" w:rsidRDefault="00AA1202" w:rsidP="00533F0B"/>
        </w:tc>
      </w:tr>
      <w:tr w:rsidR="00AA1202" w14:paraId="0FFBD7A1" w14:textId="77777777" w:rsidTr="00E756C9">
        <w:trPr>
          <w:trHeight w:val="423"/>
        </w:trPr>
        <w:tc>
          <w:tcPr>
            <w:tcW w:w="1890" w:type="dxa"/>
          </w:tcPr>
          <w:p w14:paraId="4DFFAEB4" w14:textId="77777777" w:rsidR="00AA1202" w:rsidRPr="00CB1046" w:rsidRDefault="00AA1202" w:rsidP="00AA1202"/>
        </w:tc>
        <w:tc>
          <w:tcPr>
            <w:tcW w:w="450" w:type="dxa"/>
          </w:tcPr>
          <w:p w14:paraId="64DE0AF3" w14:textId="77777777" w:rsidR="00AA1202" w:rsidRPr="00B10F35" w:rsidRDefault="00AA1202" w:rsidP="00EA2C19"/>
        </w:tc>
        <w:tc>
          <w:tcPr>
            <w:tcW w:w="1620" w:type="dxa"/>
          </w:tcPr>
          <w:p w14:paraId="35570B22" w14:textId="3B5FC6FA" w:rsidR="00AA1202" w:rsidRPr="00FE0E52" w:rsidRDefault="00215F07" w:rsidP="00EA2C19">
            <w:r>
              <w:t>MAY 2021</w:t>
            </w:r>
          </w:p>
        </w:tc>
        <w:tc>
          <w:tcPr>
            <w:tcW w:w="5390" w:type="dxa"/>
          </w:tcPr>
          <w:p w14:paraId="6752DEAE" w14:textId="35468279" w:rsidR="00AA1202" w:rsidRPr="003B19FB" w:rsidRDefault="0018772D" w:rsidP="00AA1202">
            <w:pPr>
              <w:pStyle w:val="Heading2"/>
            </w:pPr>
            <w:r>
              <w:t xml:space="preserve">Certificate of </w:t>
            </w:r>
            <w:r w:rsidR="00590D0D">
              <w:t>participation</w:t>
            </w:r>
          </w:p>
          <w:p w14:paraId="7135B66A" w14:textId="60690A64" w:rsidR="00AA1202" w:rsidRPr="003B19FB" w:rsidRDefault="0018772D" w:rsidP="00AA1202">
            <w:r>
              <w:t xml:space="preserve">Hockey </w:t>
            </w:r>
            <w:r w:rsidR="00590D0D">
              <w:t>Tournament</w:t>
            </w:r>
          </w:p>
          <w:p w14:paraId="34A3EE5B" w14:textId="77777777" w:rsidR="00AA1202" w:rsidRPr="003B7BCE" w:rsidRDefault="00AA1202" w:rsidP="00533F0B"/>
        </w:tc>
      </w:tr>
      <w:tr w:rsidR="00AA1202" w14:paraId="784BF400" w14:textId="77777777" w:rsidTr="00397CF1">
        <w:trPr>
          <w:trHeight w:val="1962"/>
        </w:trPr>
        <w:tc>
          <w:tcPr>
            <w:tcW w:w="1890" w:type="dxa"/>
          </w:tcPr>
          <w:p w14:paraId="4B8BE24D" w14:textId="77777777" w:rsidR="00AA1202" w:rsidRPr="00CB1046" w:rsidRDefault="00AA1202" w:rsidP="00AA1202"/>
        </w:tc>
        <w:tc>
          <w:tcPr>
            <w:tcW w:w="450" w:type="dxa"/>
          </w:tcPr>
          <w:p w14:paraId="50758142" w14:textId="77777777" w:rsidR="00AA1202" w:rsidRPr="00B10F35" w:rsidRDefault="00AA1202" w:rsidP="00EA2C19"/>
        </w:tc>
        <w:tc>
          <w:tcPr>
            <w:tcW w:w="1620" w:type="dxa"/>
            <w:tcBorders>
              <w:bottom w:val="single" w:sz="4" w:space="0" w:color="auto"/>
            </w:tcBorders>
          </w:tcPr>
          <w:p w14:paraId="4C3AFC5F" w14:textId="77777777" w:rsidR="00AA1202" w:rsidRDefault="0018772D" w:rsidP="00EA2C19">
            <w:r>
              <w:t>FEB 2021</w:t>
            </w:r>
          </w:p>
          <w:p w14:paraId="3F0A4CC0" w14:textId="77777777" w:rsidR="0018772D" w:rsidRDefault="0018772D" w:rsidP="00EA2C19"/>
          <w:p w14:paraId="7535F434" w14:textId="77777777" w:rsidR="0018772D" w:rsidRDefault="0018772D" w:rsidP="00EA2C19"/>
          <w:p w14:paraId="46ECA049" w14:textId="4D4E2D29" w:rsidR="0018772D" w:rsidRPr="00FE0E52" w:rsidRDefault="0018772D" w:rsidP="00EA2C19">
            <w:r>
              <w:t xml:space="preserve">JUNE 2018 </w:t>
            </w:r>
          </w:p>
        </w:tc>
        <w:tc>
          <w:tcPr>
            <w:tcW w:w="5390" w:type="dxa"/>
            <w:tcBorders>
              <w:bottom w:val="single" w:sz="4" w:space="0" w:color="auto"/>
            </w:tcBorders>
          </w:tcPr>
          <w:p w14:paraId="7ECDEC27" w14:textId="62A82AC6" w:rsidR="00AA1202" w:rsidRPr="003B19FB" w:rsidRDefault="0018772D" w:rsidP="003A116D">
            <w:pPr>
              <w:pStyle w:val="Heading2"/>
            </w:pPr>
            <w:r>
              <w:t>Certificate of participation</w:t>
            </w:r>
          </w:p>
          <w:p w14:paraId="3CE999FE" w14:textId="100B6148" w:rsidR="00AA1202" w:rsidRDefault="0018772D" w:rsidP="00AA1202">
            <w:r>
              <w:t>Geography contest</w:t>
            </w:r>
          </w:p>
          <w:p w14:paraId="42BED20B" w14:textId="77777777" w:rsidR="003A116D" w:rsidRDefault="003A116D" w:rsidP="00AA1202"/>
          <w:p w14:paraId="74075DD7" w14:textId="77777777" w:rsidR="0018772D" w:rsidRPr="0018772D" w:rsidRDefault="0018772D" w:rsidP="00AA1202">
            <w:pPr>
              <w:rPr>
                <w:b/>
                <w:bCs/>
              </w:rPr>
            </w:pPr>
            <w:r w:rsidRPr="0018772D">
              <w:rPr>
                <w:b/>
                <w:bCs/>
              </w:rPr>
              <w:t>Certificate of best player</w:t>
            </w:r>
          </w:p>
          <w:p w14:paraId="68C568A2" w14:textId="68E0F13F" w:rsidR="0018772D" w:rsidRPr="003B7BCE" w:rsidRDefault="0018772D" w:rsidP="00AA1202">
            <w:r>
              <w:t xml:space="preserve">Football </w:t>
            </w:r>
            <w:r w:rsidR="00590D0D">
              <w:t>tournament</w:t>
            </w:r>
          </w:p>
        </w:tc>
      </w:tr>
    </w:tbl>
    <w:p w14:paraId="14DCAC73" w14:textId="77777777" w:rsidR="00316B56" w:rsidRPr="005718A0" w:rsidRDefault="00316B56" w:rsidP="001D429D"/>
    <w:tbl>
      <w:tblPr>
        <w:tblW w:w="9715" w:type="dxa"/>
        <w:tblInd w:w="-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885"/>
        <w:gridCol w:w="360"/>
        <w:gridCol w:w="1710"/>
        <w:gridCol w:w="635"/>
        <w:gridCol w:w="4765"/>
      </w:tblGrid>
      <w:tr w:rsidR="00410D83" w14:paraId="281FC039" w14:textId="77777777" w:rsidTr="0018772D">
        <w:trPr>
          <w:gridBefore w:val="1"/>
          <w:wBefore w:w="360" w:type="dxa"/>
        </w:trPr>
        <w:tc>
          <w:tcPr>
            <w:tcW w:w="1885" w:type="dxa"/>
          </w:tcPr>
          <w:p w14:paraId="70D06269" w14:textId="0CDE9AA0" w:rsidR="00410D83" w:rsidRDefault="0018772D" w:rsidP="003A116D">
            <w:pPr>
              <w:pStyle w:val="Heading1"/>
            </w:pPr>
            <w:r>
              <w:t>Hobbies</w:t>
            </w:r>
          </w:p>
        </w:tc>
        <w:tc>
          <w:tcPr>
            <w:tcW w:w="360" w:type="dxa"/>
          </w:tcPr>
          <w:p w14:paraId="055C3D8D" w14:textId="77777777" w:rsidR="00410D83" w:rsidRDefault="00410D83" w:rsidP="000169F1"/>
        </w:tc>
        <w:tc>
          <w:tcPr>
            <w:tcW w:w="7110" w:type="dxa"/>
            <w:gridSpan w:val="3"/>
          </w:tcPr>
          <w:p w14:paraId="3EB1F0D0" w14:textId="2FAA02DC" w:rsidR="00410D83" w:rsidRDefault="0018772D" w:rsidP="000F4523">
            <w:r>
              <w:t>Watching Movies</w:t>
            </w:r>
          </w:p>
          <w:p w14:paraId="335DA572" w14:textId="3B7C7D4A" w:rsidR="0018772D" w:rsidRDefault="0018772D" w:rsidP="000F4523">
            <w:r>
              <w:t xml:space="preserve">Reading </w:t>
            </w:r>
            <w:r w:rsidR="00397CF1">
              <w:t>Novels and informative literature</w:t>
            </w:r>
          </w:p>
          <w:p w14:paraId="62002EAD" w14:textId="0757D251" w:rsidR="00397CF1" w:rsidRDefault="00397CF1" w:rsidP="000F4523">
            <w:r>
              <w:t>Playing Football</w:t>
            </w:r>
          </w:p>
          <w:p w14:paraId="6A16D9AD" w14:textId="0A6F795B" w:rsidR="00397CF1" w:rsidRPr="003B19FB" w:rsidRDefault="00397CF1" w:rsidP="000F4523">
            <w:r>
              <w:t>Riding</w:t>
            </w:r>
          </w:p>
          <w:p w14:paraId="4B7023F1" w14:textId="67139893" w:rsidR="00410D83" w:rsidRDefault="00410D83" w:rsidP="000169F1"/>
        </w:tc>
      </w:tr>
      <w:tr w:rsidR="00E90499" w14:paraId="0EBE98C2" w14:textId="77777777" w:rsidTr="0018772D">
        <w:tblPrEx>
          <w:tblLook w:val="0600" w:firstRow="0" w:lastRow="0" w:firstColumn="0" w:lastColumn="0" w:noHBand="1" w:noVBand="1"/>
        </w:tblPrEx>
        <w:trPr>
          <w:trHeight w:val="2325"/>
        </w:trPr>
        <w:tc>
          <w:tcPr>
            <w:tcW w:w="2245" w:type="dxa"/>
            <w:gridSpan w:val="2"/>
          </w:tcPr>
          <w:p w14:paraId="0A7486C3" w14:textId="77777777" w:rsidR="00E90499" w:rsidRPr="00A77208" w:rsidRDefault="00E90499" w:rsidP="0018772D"/>
        </w:tc>
        <w:tc>
          <w:tcPr>
            <w:tcW w:w="360" w:type="dxa"/>
          </w:tcPr>
          <w:p w14:paraId="33629599" w14:textId="77777777" w:rsidR="00E90499" w:rsidRPr="00A77208" w:rsidRDefault="00E90499" w:rsidP="000160CF"/>
        </w:tc>
        <w:tc>
          <w:tcPr>
            <w:tcW w:w="1710" w:type="dxa"/>
          </w:tcPr>
          <w:p w14:paraId="6811CF3E" w14:textId="77777777" w:rsidR="00E90499" w:rsidRDefault="00E90499" w:rsidP="00E90499"/>
        </w:tc>
        <w:tc>
          <w:tcPr>
            <w:tcW w:w="635" w:type="dxa"/>
          </w:tcPr>
          <w:p w14:paraId="0E48745D" w14:textId="77777777" w:rsidR="00E90499" w:rsidRPr="003B19FB" w:rsidRDefault="00E90499" w:rsidP="00E90499">
            <w:pPr>
              <w:pStyle w:val="Heading2"/>
            </w:pPr>
          </w:p>
        </w:tc>
        <w:tc>
          <w:tcPr>
            <w:tcW w:w="4765" w:type="dxa"/>
          </w:tcPr>
          <w:p w14:paraId="10E07A40" w14:textId="77777777" w:rsidR="002C44FA" w:rsidRPr="003B19FB" w:rsidRDefault="002C44FA" w:rsidP="002C44FA"/>
        </w:tc>
      </w:tr>
      <w:tr w:rsidR="00E90499" w14:paraId="7F96B21D" w14:textId="77777777" w:rsidTr="0018772D">
        <w:tblPrEx>
          <w:tblLook w:val="0600" w:firstRow="0" w:lastRow="0" w:firstColumn="0" w:lastColumn="0" w:noHBand="1" w:noVBand="1"/>
        </w:tblPrEx>
        <w:trPr>
          <w:cantSplit/>
        </w:trPr>
        <w:tc>
          <w:tcPr>
            <w:tcW w:w="2245" w:type="dxa"/>
            <w:gridSpan w:val="2"/>
          </w:tcPr>
          <w:p w14:paraId="40F70419" w14:textId="77777777" w:rsidR="00E90499" w:rsidRPr="00A77208" w:rsidRDefault="00E90499" w:rsidP="000160CF"/>
        </w:tc>
        <w:tc>
          <w:tcPr>
            <w:tcW w:w="360" w:type="dxa"/>
          </w:tcPr>
          <w:p w14:paraId="5F6500B5" w14:textId="77777777" w:rsidR="00E90499" w:rsidRPr="00A77208" w:rsidRDefault="00E90499" w:rsidP="000160CF"/>
        </w:tc>
        <w:tc>
          <w:tcPr>
            <w:tcW w:w="1710" w:type="dxa"/>
          </w:tcPr>
          <w:p w14:paraId="40D9007D" w14:textId="5B237A51" w:rsidR="00E90499" w:rsidRPr="00A77208" w:rsidRDefault="00E90499" w:rsidP="00E90499"/>
        </w:tc>
        <w:tc>
          <w:tcPr>
            <w:tcW w:w="5400" w:type="dxa"/>
            <w:gridSpan w:val="2"/>
          </w:tcPr>
          <w:p w14:paraId="7EB1A1BC" w14:textId="77777777" w:rsidR="00E90499" w:rsidRPr="00A77208" w:rsidRDefault="00E90499" w:rsidP="000160CF"/>
        </w:tc>
      </w:tr>
      <w:tr w:rsidR="0018772D" w14:paraId="738757D2" w14:textId="77777777" w:rsidTr="0018772D">
        <w:tblPrEx>
          <w:tblLook w:val="0600" w:firstRow="0" w:lastRow="0" w:firstColumn="0" w:lastColumn="0" w:noHBand="1" w:noVBand="1"/>
        </w:tblPrEx>
        <w:trPr>
          <w:cantSplit/>
        </w:trPr>
        <w:tc>
          <w:tcPr>
            <w:tcW w:w="2245" w:type="dxa"/>
            <w:gridSpan w:val="2"/>
          </w:tcPr>
          <w:p w14:paraId="0461E2BC" w14:textId="77777777" w:rsidR="0018772D" w:rsidRPr="00A77208" w:rsidRDefault="0018772D" w:rsidP="000160CF"/>
        </w:tc>
        <w:tc>
          <w:tcPr>
            <w:tcW w:w="360" w:type="dxa"/>
          </w:tcPr>
          <w:p w14:paraId="3A43FDF8" w14:textId="77777777" w:rsidR="0018772D" w:rsidRPr="00A77208" w:rsidRDefault="0018772D" w:rsidP="000160CF"/>
        </w:tc>
        <w:tc>
          <w:tcPr>
            <w:tcW w:w="1710" w:type="dxa"/>
          </w:tcPr>
          <w:p w14:paraId="5D72EB5C" w14:textId="77777777" w:rsidR="0018772D" w:rsidRDefault="0018772D" w:rsidP="00E90499"/>
        </w:tc>
        <w:tc>
          <w:tcPr>
            <w:tcW w:w="5400" w:type="dxa"/>
            <w:gridSpan w:val="2"/>
          </w:tcPr>
          <w:p w14:paraId="1CBC0137" w14:textId="77777777" w:rsidR="0018772D" w:rsidRDefault="0018772D" w:rsidP="00230261">
            <w:pPr>
              <w:rPr>
                <w:rStyle w:val="Bold"/>
              </w:rPr>
            </w:pPr>
          </w:p>
        </w:tc>
      </w:tr>
      <w:tr w:rsidR="0018772D" w14:paraId="3A8D5851" w14:textId="77777777" w:rsidTr="0018772D">
        <w:tblPrEx>
          <w:tblLook w:val="0600" w:firstRow="0" w:lastRow="0" w:firstColumn="0" w:lastColumn="0" w:noHBand="1" w:noVBand="1"/>
        </w:tblPrEx>
        <w:trPr>
          <w:cantSplit/>
        </w:trPr>
        <w:tc>
          <w:tcPr>
            <w:tcW w:w="2245" w:type="dxa"/>
            <w:gridSpan w:val="2"/>
          </w:tcPr>
          <w:p w14:paraId="5AF7569C" w14:textId="77777777" w:rsidR="0018772D" w:rsidRPr="00A77208" w:rsidRDefault="0018772D" w:rsidP="000160CF"/>
        </w:tc>
        <w:tc>
          <w:tcPr>
            <w:tcW w:w="360" w:type="dxa"/>
          </w:tcPr>
          <w:p w14:paraId="5DC2822D" w14:textId="77777777" w:rsidR="0018772D" w:rsidRPr="00A77208" w:rsidRDefault="0018772D" w:rsidP="000160CF"/>
        </w:tc>
        <w:tc>
          <w:tcPr>
            <w:tcW w:w="1710" w:type="dxa"/>
          </w:tcPr>
          <w:p w14:paraId="0A08DA95" w14:textId="77777777" w:rsidR="0018772D" w:rsidRDefault="0018772D" w:rsidP="00E90499"/>
        </w:tc>
        <w:tc>
          <w:tcPr>
            <w:tcW w:w="5400" w:type="dxa"/>
            <w:gridSpan w:val="2"/>
          </w:tcPr>
          <w:p w14:paraId="10B63EA1" w14:textId="77777777" w:rsidR="0018772D" w:rsidRDefault="0018772D" w:rsidP="00230261">
            <w:pPr>
              <w:rPr>
                <w:rStyle w:val="Bold"/>
              </w:rPr>
            </w:pPr>
          </w:p>
        </w:tc>
      </w:tr>
    </w:tbl>
    <w:p w14:paraId="533BF673" w14:textId="77777777" w:rsidR="00330A51" w:rsidRPr="005718A0" w:rsidRDefault="00330A51" w:rsidP="001D429D"/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355"/>
        <w:gridCol w:w="1710"/>
        <w:gridCol w:w="5400"/>
      </w:tblGrid>
      <w:tr w:rsidR="007C413B" w14:paraId="7C8144B0" w14:textId="77777777" w:rsidTr="00397CF1">
        <w:tc>
          <w:tcPr>
            <w:tcW w:w="1890" w:type="dxa"/>
          </w:tcPr>
          <w:p w14:paraId="3E6A739E" w14:textId="77777777" w:rsidR="007C413B" w:rsidRDefault="007C413B" w:rsidP="000160CF"/>
        </w:tc>
        <w:tc>
          <w:tcPr>
            <w:tcW w:w="355" w:type="dxa"/>
          </w:tcPr>
          <w:p w14:paraId="14E24613" w14:textId="77777777" w:rsidR="007C413B" w:rsidRDefault="007C413B" w:rsidP="000160CF"/>
        </w:tc>
        <w:tc>
          <w:tcPr>
            <w:tcW w:w="1710" w:type="dxa"/>
            <w:tcBorders>
              <w:top w:val="single" w:sz="4" w:space="0" w:color="auto"/>
            </w:tcBorders>
          </w:tcPr>
          <w:p w14:paraId="47A6F9EE" w14:textId="77777777" w:rsidR="007C413B" w:rsidRDefault="007C413B" w:rsidP="000160CF"/>
        </w:tc>
        <w:tc>
          <w:tcPr>
            <w:tcW w:w="5400" w:type="dxa"/>
            <w:tcBorders>
              <w:top w:val="single" w:sz="4" w:space="0" w:color="auto"/>
            </w:tcBorders>
          </w:tcPr>
          <w:p w14:paraId="6BCEEDAF" w14:textId="77777777" w:rsidR="007C413B" w:rsidRDefault="007C413B" w:rsidP="000160CF"/>
        </w:tc>
      </w:tr>
      <w:tr w:rsidR="007C413B" w14:paraId="460B84E3" w14:textId="77777777" w:rsidTr="00397CF1">
        <w:tc>
          <w:tcPr>
            <w:tcW w:w="1890" w:type="dxa"/>
          </w:tcPr>
          <w:p w14:paraId="0635065B" w14:textId="46628720" w:rsidR="007C413B" w:rsidRPr="000E7ACB" w:rsidRDefault="00397CF1" w:rsidP="00F80170">
            <w:pPr>
              <w:pStyle w:val="Heading1"/>
            </w:pPr>
            <w:r>
              <w:t>Languages</w:t>
            </w:r>
          </w:p>
        </w:tc>
        <w:tc>
          <w:tcPr>
            <w:tcW w:w="355" w:type="dxa"/>
          </w:tcPr>
          <w:p w14:paraId="3B41929F" w14:textId="77777777" w:rsidR="007C413B" w:rsidRDefault="007C413B" w:rsidP="000160CF"/>
        </w:tc>
        <w:tc>
          <w:tcPr>
            <w:tcW w:w="7110" w:type="dxa"/>
            <w:gridSpan w:val="2"/>
          </w:tcPr>
          <w:p w14:paraId="02D12F78" w14:textId="77777777" w:rsidR="007C413B" w:rsidRDefault="00397CF1" w:rsidP="00F80170">
            <w:r>
              <w:t>English</w:t>
            </w:r>
          </w:p>
          <w:p w14:paraId="7A792235" w14:textId="77777777" w:rsidR="00397CF1" w:rsidRDefault="00397CF1" w:rsidP="00F80170"/>
          <w:p w14:paraId="5DA2B520" w14:textId="57F79FF8" w:rsidR="00397CF1" w:rsidRDefault="00397CF1" w:rsidP="00F80170">
            <w:r>
              <w:t>Kiswahili</w:t>
            </w:r>
          </w:p>
        </w:tc>
      </w:tr>
      <w:tr w:rsidR="007C413B" w14:paraId="455E0F2F" w14:textId="77777777" w:rsidTr="00397CF1">
        <w:tc>
          <w:tcPr>
            <w:tcW w:w="1890" w:type="dxa"/>
          </w:tcPr>
          <w:p w14:paraId="42F5C065" w14:textId="77777777" w:rsidR="007C413B" w:rsidRPr="00A77208" w:rsidRDefault="007C413B" w:rsidP="000160CF"/>
        </w:tc>
        <w:tc>
          <w:tcPr>
            <w:tcW w:w="355" w:type="dxa"/>
          </w:tcPr>
          <w:p w14:paraId="68E2CAEA" w14:textId="77777777" w:rsidR="007C413B" w:rsidRPr="00A77208" w:rsidRDefault="007C413B" w:rsidP="000160CF"/>
        </w:tc>
        <w:tc>
          <w:tcPr>
            <w:tcW w:w="1710" w:type="dxa"/>
          </w:tcPr>
          <w:p w14:paraId="5F8F663F" w14:textId="55192334" w:rsidR="007C413B" w:rsidRPr="00345F8B" w:rsidRDefault="007C413B" w:rsidP="00F80170"/>
        </w:tc>
        <w:tc>
          <w:tcPr>
            <w:tcW w:w="5400" w:type="dxa"/>
          </w:tcPr>
          <w:p w14:paraId="72DA8CF2" w14:textId="591E283F" w:rsidR="007C413B" w:rsidRPr="009B5FC8" w:rsidRDefault="00397CF1" w:rsidP="000160CF">
            <w:r>
              <w:t>Native language</w:t>
            </w:r>
          </w:p>
        </w:tc>
      </w:tr>
      <w:tr w:rsidR="007C413B" w14:paraId="3026EA62" w14:textId="77777777" w:rsidTr="00397CF1">
        <w:tc>
          <w:tcPr>
            <w:tcW w:w="1890" w:type="dxa"/>
          </w:tcPr>
          <w:p w14:paraId="44794DDF" w14:textId="77777777" w:rsidR="007C413B" w:rsidRPr="00A77208" w:rsidRDefault="007C413B" w:rsidP="000160CF"/>
        </w:tc>
        <w:tc>
          <w:tcPr>
            <w:tcW w:w="355" w:type="dxa"/>
          </w:tcPr>
          <w:p w14:paraId="7CAD4F02" w14:textId="77777777" w:rsidR="007C413B" w:rsidRPr="00A77208" w:rsidRDefault="007C413B" w:rsidP="000160CF"/>
        </w:tc>
        <w:tc>
          <w:tcPr>
            <w:tcW w:w="1710" w:type="dxa"/>
          </w:tcPr>
          <w:p w14:paraId="1FBCE841" w14:textId="52577DA6" w:rsidR="007C413B" w:rsidRPr="00A77208" w:rsidRDefault="007C413B" w:rsidP="007C413B"/>
        </w:tc>
        <w:tc>
          <w:tcPr>
            <w:tcW w:w="5400" w:type="dxa"/>
          </w:tcPr>
          <w:p w14:paraId="4EA87896" w14:textId="2A05524F" w:rsidR="007C413B" w:rsidRPr="009B5FC8" w:rsidRDefault="007C413B" w:rsidP="00F80170"/>
        </w:tc>
      </w:tr>
      <w:tr w:rsidR="007C413B" w14:paraId="2932BE6A" w14:textId="77777777" w:rsidTr="00397CF1">
        <w:tc>
          <w:tcPr>
            <w:tcW w:w="1890" w:type="dxa"/>
          </w:tcPr>
          <w:p w14:paraId="5FFA8DE9" w14:textId="77777777" w:rsidR="007C413B" w:rsidRPr="00A77208" w:rsidRDefault="007C413B" w:rsidP="000160CF"/>
        </w:tc>
        <w:tc>
          <w:tcPr>
            <w:tcW w:w="355" w:type="dxa"/>
          </w:tcPr>
          <w:p w14:paraId="2A231B75" w14:textId="77777777" w:rsidR="007C413B" w:rsidRPr="00A77208" w:rsidRDefault="007C413B" w:rsidP="000160CF"/>
        </w:tc>
        <w:tc>
          <w:tcPr>
            <w:tcW w:w="1710" w:type="dxa"/>
          </w:tcPr>
          <w:p w14:paraId="1FE11BFE" w14:textId="12EB92DC" w:rsidR="007C413B" w:rsidRPr="003B19FB" w:rsidRDefault="007C413B" w:rsidP="007C413B"/>
        </w:tc>
        <w:tc>
          <w:tcPr>
            <w:tcW w:w="5400" w:type="dxa"/>
          </w:tcPr>
          <w:p w14:paraId="7D866DE4" w14:textId="77777777" w:rsidR="007C413B" w:rsidRPr="009B5FC8" w:rsidRDefault="007C413B" w:rsidP="000160CF"/>
        </w:tc>
      </w:tr>
      <w:tr w:rsidR="007C413B" w14:paraId="133E36A9" w14:textId="77777777" w:rsidTr="00397CF1">
        <w:tc>
          <w:tcPr>
            <w:tcW w:w="1890" w:type="dxa"/>
          </w:tcPr>
          <w:p w14:paraId="1ABFA248" w14:textId="77777777" w:rsidR="007C413B" w:rsidRPr="00A77208" w:rsidRDefault="007C413B" w:rsidP="000160CF"/>
        </w:tc>
        <w:tc>
          <w:tcPr>
            <w:tcW w:w="355" w:type="dxa"/>
          </w:tcPr>
          <w:p w14:paraId="44C1595B" w14:textId="77777777" w:rsidR="007C413B" w:rsidRPr="00A77208" w:rsidRDefault="007C413B" w:rsidP="000160CF"/>
        </w:tc>
        <w:tc>
          <w:tcPr>
            <w:tcW w:w="1710" w:type="dxa"/>
          </w:tcPr>
          <w:p w14:paraId="488DD08C" w14:textId="77777777" w:rsidR="007C413B" w:rsidRDefault="007C413B" w:rsidP="007C413B"/>
        </w:tc>
        <w:tc>
          <w:tcPr>
            <w:tcW w:w="5400" w:type="dxa"/>
          </w:tcPr>
          <w:p w14:paraId="293FE4EE" w14:textId="696907DB" w:rsidR="007C413B" w:rsidRPr="009B5FC8" w:rsidRDefault="007C413B" w:rsidP="00F80170"/>
        </w:tc>
      </w:tr>
      <w:tr w:rsidR="007C413B" w14:paraId="3940EB4C" w14:textId="77777777" w:rsidTr="00397CF1">
        <w:tc>
          <w:tcPr>
            <w:tcW w:w="1890" w:type="dxa"/>
          </w:tcPr>
          <w:p w14:paraId="54C3ADB6" w14:textId="77777777" w:rsidR="007C413B" w:rsidRPr="00A77208" w:rsidRDefault="007C413B" w:rsidP="000160CF"/>
        </w:tc>
        <w:tc>
          <w:tcPr>
            <w:tcW w:w="355" w:type="dxa"/>
          </w:tcPr>
          <w:p w14:paraId="71EC016C" w14:textId="77777777" w:rsidR="007C413B" w:rsidRPr="00A77208" w:rsidRDefault="007C413B" w:rsidP="000160CF"/>
        </w:tc>
        <w:tc>
          <w:tcPr>
            <w:tcW w:w="1710" w:type="dxa"/>
          </w:tcPr>
          <w:p w14:paraId="05FF7211" w14:textId="33987E80" w:rsidR="007C413B" w:rsidRDefault="007C413B" w:rsidP="007C413B"/>
        </w:tc>
        <w:tc>
          <w:tcPr>
            <w:tcW w:w="5400" w:type="dxa"/>
          </w:tcPr>
          <w:p w14:paraId="532E7B66" w14:textId="1118DD67" w:rsidR="007C413B" w:rsidRPr="009B5FC8" w:rsidRDefault="007C413B" w:rsidP="00F80170"/>
        </w:tc>
      </w:tr>
      <w:tr w:rsidR="007C413B" w14:paraId="090E6E88" w14:textId="77777777" w:rsidTr="00397CF1">
        <w:trPr>
          <w:cantSplit/>
        </w:trPr>
        <w:tc>
          <w:tcPr>
            <w:tcW w:w="1890" w:type="dxa"/>
          </w:tcPr>
          <w:p w14:paraId="0A8F8406" w14:textId="77777777" w:rsidR="007C413B" w:rsidRPr="00A77208" w:rsidRDefault="007C413B" w:rsidP="000160CF"/>
        </w:tc>
        <w:tc>
          <w:tcPr>
            <w:tcW w:w="355" w:type="dxa"/>
          </w:tcPr>
          <w:p w14:paraId="3EC8A39C" w14:textId="77777777" w:rsidR="007C413B" w:rsidRPr="00A77208" w:rsidRDefault="007C413B" w:rsidP="000160CF"/>
        </w:tc>
        <w:tc>
          <w:tcPr>
            <w:tcW w:w="1710" w:type="dxa"/>
          </w:tcPr>
          <w:p w14:paraId="323971D0" w14:textId="2DF43B2F" w:rsidR="007C413B" w:rsidRDefault="007C413B" w:rsidP="00306AAD"/>
        </w:tc>
        <w:tc>
          <w:tcPr>
            <w:tcW w:w="5400" w:type="dxa"/>
          </w:tcPr>
          <w:p w14:paraId="17894AFC" w14:textId="2E1F5874" w:rsidR="007C413B" w:rsidRPr="009B5FC8" w:rsidRDefault="007C413B" w:rsidP="000160CF"/>
        </w:tc>
      </w:tr>
    </w:tbl>
    <w:p w14:paraId="09B307BD" w14:textId="77777777" w:rsidR="00A90527" w:rsidRPr="005718A0" w:rsidRDefault="00A90527" w:rsidP="001D429D"/>
    <w:tbl>
      <w:tblPr>
        <w:tblW w:w="935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85"/>
        <w:gridCol w:w="360"/>
        <w:gridCol w:w="1710"/>
        <w:gridCol w:w="5400"/>
      </w:tblGrid>
      <w:tr w:rsidR="00306AAD" w14:paraId="3AF0063C" w14:textId="77777777" w:rsidTr="00A61A3D">
        <w:trPr>
          <w:trHeight w:val="405"/>
        </w:trPr>
        <w:tc>
          <w:tcPr>
            <w:tcW w:w="1885" w:type="dxa"/>
          </w:tcPr>
          <w:p w14:paraId="343C9735" w14:textId="77777777" w:rsidR="00306AAD" w:rsidRDefault="00306AAD" w:rsidP="000160CF"/>
        </w:tc>
        <w:tc>
          <w:tcPr>
            <w:tcW w:w="360" w:type="dxa"/>
          </w:tcPr>
          <w:p w14:paraId="138192EA" w14:textId="77777777" w:rsidR="00306AAD" w:rsidRDefault="00306AAD" w:rsidP="000160CF"/>
        </w:tc>
        <w:tc>
          <w:tcPr>
            <w:tcW w:w="1710" w:type="dxa"/>
            <w:tcBorders>
              <w:bottom w:val="single" w:sz="4" w:space="0" w:color="auto"/>
            </w:tcBorders>
          </w:tcPr>
          <w:p w14:paraId="6CEDD97F" w14:textId="77777777" w:rsidR="00306AAD" w:rsidRDefault="00306AAD" w:rsidP="000160CF"/>
        </w:tc>
        <w:tc>
          <w:tcPr>
            <w:tcW w:w="5400" w:type="dxa"/>
            <w:tcBorders>
              <w:bottom w:val="single" w:sz="4" w:space="0" w:color="auto"/>
            </w:tcBorders>
          </w:tcPr>
          <w:p w14:paraId="7BBDC9B4" w14:textId="77777777" w:rsidR="00306AAD" w:rsidRDefault="00306AAD" w:rsidP="000160CF"/>
        </w:tc>
      </w:tr>
      <w:tr w:rsidR="00306AAD" w14:paraId="2F31C78D" w14:textId="77777777" w:rsidTr="00A61A3D">
        <w:trPr>
          <w:trHeight w:val="260"/>
        </w:trPr>
        <w:tc>
          <w:tcPr>
            <w:tcW w:w="1885" w:type="dxa"/>
          </w:tcPr>
          <w:p w14:paraId="252C11C7" w14:textId="77777777" w:rsidR="00306AAD" w:rsidRDefault="00306AAD" w:rsidP="000160CF"/>
        </w:tc>
        <w:tc>
          <w:tcPr>
            <w:tcW w:w="360" w:type="dxa"/>
          </w:tcPr>
          <w:p w14:paraId="26B2BAF0" w14:textId="77777777" w:rsidR="00306AAD" w:rsidRDefault="00306AAD" w:rsidP="000160CF"/>
        </w:tc>
        <w:tc>
          <w:tcPr>
            <w:tcW w:w="1710" w:type="dxa"/>
            <w:tcBorders>
              <w:top w:val="single" w:sz="4" w:space="0" w:color="auto"/>
            </w:tcBorders>
          </w:tcPr>
          <w:p w14:paraId="31BA5325" w14:textId="77777777" w:rsidR="00306AAD" w:rsidRDefault="00306AAD" w:rsidP="000160CF"/>
        </w:tc>
        <w:tc>
          <w:tcPr>
            <w:tcW w:w="5400" w:type="dxa"/>
            <w:tcBorders>
              <w:top w:val="single" w:sz="4" w:space="0" w:color="auto"/>
            </w:tcBorders>
          </w:tcPr>
          <w:p w14:paraId="541470A2" w14:textId="77777777" w:rsidR="00306AAD" w:rsidRDefault="00306AAD" w:rsidP="000160CF"/>
        </w:tc>
      </w:tr>
      <w:tr w:rsidR="00306AAD" w14:paraId="1151A6B1" w14:textId="77777777" w:rsidTr="00A61A3D">
        <w:tc>
          <w:tcPr>
            <w:tcW w:w="1885" w:type="dxa"/>
          </w:tcPr>
          <w:p w14:paraId="23C137C1" w14:textId="78F187E7" w:rsidR="00306AAD" w:rsidRPr="00CB1046" w:rsidRDefault="00397CF1" w:rsidP="00F80170">
            <w:pPr>
              <w:pStyle w:val="Heading1"/>
            </w:pPr>
            <w:r>
              <w:t>Computer skills</w:t>
            </w:r>
          </w:p>
        </w:tc>
        <w:tc>
          <w:tcPr>
            <w:tcW w:w="360" w:type="dxa"/>
          </w:tcPr>
          <w:p w14:paraId="46849E2F" w14:textId="77777777" w:rsidR="00306AAD" w:rsidRPr="00CB1046" w:rsidRDefault="00306AAD" w:rsidP="000160CF"/>
        </w:tc>
        <w:tc>
          <w:tcPr>
            <w:tcW w:w="1710" w:type="dxa"/>
          </w:tcPr>
          <w:p w14:paraId="68B55E51" w14:textId="1BAEBEAB" w:rsidR="00306AAD" w:rsidRPr="00FE0E52" w:rsidRDefault="00397CF1" w:rsidP="00F80170">
            <w:r>
              <w:t>Applications</w:t>
            </w:r>
          </w:p>
        </w:tc>
        <w:tc>
          <w:tcPr>
            <w:tcW w:w="5400" w:type="dxa"/>
          </w:tcPr>
          <w:p w14:paraId="6C4E4248" w14:textId="66361648" w:rsidR="00306AAD" w:rsidRPr="00CB1046" w:rsidRDefault="00397CF1" w:rsidP="000160CF">
            <w:r>
              <w:t>Skill 1, skill 2, skill 3, skill 4</w:t>
            </w:r>
          </w:p>
        </w:tc>
      </w:tr>
      <w:tr w:rsidR="00306AAD" w14:paraId="0472FAFA" w14:textId="77777777" w:rsidTr="00A61A3D">
        <w:tc>
          <w:tcPr>
            <w:tcW w:w="1885" w:type="dxa"/>
          </w:tcPr>
          <w:p w14:paraId="04748263" w14:textId="77777777" w:rsidR="00306AAD" w:rsidRPr="00A77208" w:rsidRDefault="00306AAD" w:rsidP="000160CF"/>
        </w:tc>
        <w:tc>
          <w:tcPr>
            <w:tcW w:w="360" w:type="dxa"/>
          </w:tcPr>
          <w:p w14:paraId="04BAB848" w14:textId="77777777" w:rsidR="00306AAD" w:rsidRPr="00A77208" w:rsidRDefault="00306AAD" w:rsidP="000160CF"/>
        </w:tc>
        <w:tc>
          <w:tcPr>
            <w:tcW w:w="1710" w:type="dxa"/>
          </w:tcPr>
          <w:p w14:paraId="0A3C4AFF" w14:textId="560D7FA5" w:rsidR="00306AAD" w:rsidRPr="00FE0E52" w:rsidRDefault="00397CF1" w:rsidP="00F80170">
            <w:r>
              <w:t>Programming</w:t>
            </w:r>
          </w:p>
        </w:tc>
        <w:tc>
          <w:tcPr>
            <w:tcW w:w="5400" w:type="dxa"/>
          </w:tcPr>
          <w:p w14:paraId="4D3BA698" w14:textId="7E5FA2DB" w:rsidR="00F80170" w:rsidRPr="00A77208" w:rsidRDefault="00397CF1" w:rsidP="00F80170">
            <w:r>
              <w:t xml:space="preserve">Skill 1, skill 2, skill </w:t>
            </w:r>
            <w:r w:rsidR="00590D0D">
              <w:t>3,</w:t>
            </w:r>
            <w:r>
              <w:t xml:space="preserve"> skill 4</w:t>
            </w:r>
          </w:p>
        </w:tc>
      </w:tr>
    </w:tbl>
    <w:p w14:paraId="4A12EF8F" w14:textId="13E90F87" w:rsidR="00A90527" w:rsidRPr="005718A0" w:rsidRDefault="00397CF1" w:rsidP="001D429D">
      <w:r>
        <w:t xml:space="preserve">                                             Platforms                   skill1, skill 2, skill 3, skill 4</w:t>
      </w:r>
    </w:p>
    <w:tbl>
      <w:tblPr>
        <w:tblW w:w="97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34"/>
        <w:gridCol w:w="287"/>
        <w:gridCol w:w="20"/>
        <w:gridCol w:w="2802"/>
        <w:gridCol w:w="4556"/>
        <w:gridCol w:w="221"/>
      </w:tblGrid>
      <w:tr w:rsidR="00397CF1" w14:paraId="15F6F4E3" w14:textId="77777777" w:rsidTr="00590D0D">
        <w:trPr>
          <w:gridAfter w:val="1"/>
          <w:wAfter w:w="221" w:type="dxa"/>
          <w:trHeight w:val="713"/>
        </w:trPr>
        <w:tc>
          <w:tcPr>
            <w:tcW w:w="1834" w:type="dxa"/>
          </w:tcPr>
          <w:p w14:paraId="537D1744" w14:textId="77777777" w:rsidR="00397CF1" w:rsidRDefault="00397CF1" w:rsidP="000160CF"/>
        </w:tc>
        <w:tc>
          <w:tcPr>
            <w:tcW w:w="287" w:type="dxa"/>
          </w:tcPr>
          <w:p w14:paraId="00F26F23" w14:textId="6F185FE6" w:rsidR="00397CF1" w:rsidRDefault="00397CF1" w:rsidP="000160CF"/>
        </w:tc>
        <w:tc>
          <w:tcPr>
            <w:tcW w:w="20" w:type="dxa"/>
          </w:tcPr>
          <w:p w14:paraId="331E3E01" w14:textId="77777777" w:rsidR="00397CF1" w:rsidRDefault="00397CF1" w:rsidP="000160CF"/>
        </w:tc>
        <w:tc>
          <w:tcPr>
            <w:tcW w:w="2802" w:type="dxa"/>
            <w:tcBorders>
              <w:bottom w:val="single" w:sz="4" w:space="0" w:color="auto"/>
            </w:tcBorders>
          </w:tcPr>
          <w:p w14:paraId="6F9E469D" w14:textId="47FF95AF" w:rsidR="00397CF1" w:rsidRDefault="00397CF1" w:rsidP="000160CF"/>
        </w:tc>
        <w:tc>
          <w:tcPr>
            <w:tcW w:w="4556" w:type="dxa"/>
            <w:tcBorders>
              <w:bottom w:val="single" w:sz="4" w:space="0" w:color="auto"/>
            </w:tcBorders>
          </w:tcPr>
          <w:p w14:paraId="2607D805" w14:textId="77777777" w:rsidR="00397CF1" w:rsidRDefault="00397CF1" w:rsidP="000160CF"/>
        </w:tc>
      </w:tr>
      <w:tr w:rsidR="00397CF1" w14:paraId="32DA5177" w14:textId="77777777" w:rsidTr="00590D0D">
        <w:trPr>
          <w:trHeight w:val="735"/>
        </w:trPr>
        <w:tc>
          <w:tcPr>
            <w:tcW w:w="1834" w:type="dxa"/>
          </w:tcPr>
          <w:p w14:paraId="4EAE630D" w14:textId="77777777" w:rsidR="00397CF1" w:rsidRDefault="00397CF1" w:rsidP="000160CF"/>
          <w:p w14:paraId="02C7D444" w14:textId="2A8BB3DF" w:rsidR="00590D0D" w:rsidRPr="00590D0D" w:rsidRDefault="00590D0D" w:rsidP="000160CF">
            <w:pPr>
              <w:rPr>
                <w:b/>
                <w:bCs/>
                <w:sz w:val="28"/>
                <w:szCs w:val="28"/>
              </w:rPr>
            </w:pPr>
            <w:r w:rsidRPr="00590D0D">
              <w:rPr>
                <w:b/>
                <w:bCs/>
                <w:sz w:val="28"/>
                <w:szCs w:val="28"/>
              </w:rPr>
              <w:t>References</w:t>
            </w:r>
            <w:r>
              <w:rPr>
                <w:b/>
                <w:bCs/>
                <w:sz w:val="28"/>
                <w:szCs w:val="28"/>
              </w:rPr>
              <w:t xml:space="preserve">                    </w:t>
            </w:r>
          </w:p>
          <w:p w14:paraId="3C8328EB" w14:textId="77777777" w:rsidR="00590D0D" w:rsidRDefault="00590D0D" w:rsidP="000160CF"/>
          <w:p w14:paraId="4C2C2E74" w14:textId="77777777" w:rsidR="00590D0D" w:rsidRDefault="00590D0D" w:rsidP="000160CF"/>
          <w:p w14:paraId="32FA404F" w14:textId="77777777" w:rsidR="00590D0D" w:rsidRDefault="00590D0D" w:rsidP="000160CF"/>
          <w:p w14:paraId="3E1D5D5D" w14:textId="4A40E6B9" w:rsidR="00590D0D" w:rsidRDefault="00590D0D" w:rsidP="000160CF"/>
        </w:tc>
        <w:tc>
          <w:tcPr>
            <w:tcW w:w="287" w:type="dxa"/>
          </w:tcPr>
          <w:p w14:paraId="07939BC5" w14:textId="77777777" w:rsidR="00397CF1" w:rsidRDefault="00397CF1" w:rsidP="000160CF"/>
        </w:tc>
        <w:tc>
          <w:tcPr>
            <w:tcW w:w="20" w:type="dxa"/>
          </w:tcPr>
          <w:p w14:paraId="1588E81C" w14:textId="77777777" w:rsidR="00397CF1" w:rsidRDefault="00397CF1" w:rsidP="000160CF"/>
        </w:tc>
        <w:tc>
          <w:tcPr>
            <w:tcW w:w="2802" w:type="dxa"/>
            <w:tcBorders>
              <w:top w:val="single" w:sz="4" w:space="0" w:color="auto"/>
            </w:tcBorders>
          </w:tcPr>
          <w:p w14:paraId="71EEDD0E" w14:textId="77777777" w:rsidR="00397CF1" w:rsidRDefault="00590D0D" w:rsidP="000160CF">
            <w:r>
              <w:t>[ DARE], [Jomo Kenyatta University of Agriculture and Technology]</w:t>
            </w:r>
          </w:p>
          <w:p w14:paraId="44CB8605" w14:textId="6FF77256" w:rsidR="00590D0D" w:rsidRDefault="00590D0D" w:rsidP="000160CF"/>
        </w:tc>
        <w:tc>
          <w:tcPr>
            <w:tcW w:w="4777" w:type="dxa"/>
            <w:gridSpan w:val="2"/>
            <w:tcBorders>
              <w:top w:val="single" w:sz="4" w:space="0" w:color="auto"/>
            </w:tcBorders>
          </w:tcPr>
          <w:p w14:paraId="4EE14329" w14:textId="77777777" w:rsidR="00397CF1" w:rsidRDefault="00397CF1" w:rsidP="000160CF"/>
        </w:tc>
      </w:tr>
      <w:tr w:rsidR="00397CF1" w14:paraId="29D0B936" w14:textId="77777777" w:rsidTr="00590D0D">
        <w:trPr>
          <w:gridAfter w:val="1"/>
          <w:wAfter w:w="221" w:type="dxa"/>
          <w:trHeight w:val="849"/>
        </w:trPr>
        <w:tc>
          <w:tcPr>
            <w:tcW w:w="1834" w:type="dxa"/>
          </w:tcPr>
          <w:p w14:paraId="7C740656" w14:textId="528D83EB" w:rsidR="00397CF1" w:rsidRPr="003E172B" w:rsidRDefault="00397CF1" w:rsidP="00F80170">
            <w:pPr>
              <w:pStyle w:val="Heading1"/>
            </w:pPr>
          </w:p>
        </w:tc>
        <w:tc>
          <w:tcPr>
            <w:tcW w:w="287" w:type="dxa"/>
          </w:tcPr>
          <w:p w14:paraId="0A2415B8" w14:textId="77777777" w:rsidR="00397CF1" w:rsidRPr="00CB1046" w:rsidRDefault="00397CF1" w:rsidP="000160CF"/>
        </w:tc>
        <w:tc>
          <w:tcPr>
            <w:tcW w:w="20" w:type="dxa"/>
          </w:tcPr>
          <w:p w14:paraId="05BF6E79" w14:textId="77777777" w:rsidR="00397CF1" w:rsidRDefault="00397CF1" w:rsidP="00A61A3D"/>
        </w:tc>
        <w:tc>
          <w:tcPr>
            <w:tcW w:w="2802" w:type="dxa"/>
          </w:tcPr>
          <w:p w14:paraId="2561ECB7" w14:textId="2C8BF0B0" w:rsidR="00397CF1" w:rsidRPr="00FE0E52" w:rsidRDefault="00397CF1" w:rsidP="00A61A3D"/>
        </w:tc>
        <w:tc>
          <w:tcPr>
            <w:tcW w:w="4556" w:type="dxa"/>
          </w:tcPr>
          <w:p w14:paraId="7BDB5ECC" w14:textId="77777777" w:rsidR="00397CF1" w:rsidRPr="00CB1046" w:rsidRDefault="00397CF1" w:rsidP="000160CF"/>
        </w:tc>
      </w:tr>
      <w:tr w:rsidR="00397CF1" w14:paraId="55783D86" w14:textId="77777777" w:rsidTr="00590D0D">
        <w:trPr>
          <w:gridAfter w:val="1"/>
          <w:wAfter w:w="221" w:type="dxa"/>
          <w:trHeight w:val="622"/>
        </w:trPr>
        <w:tc>
          <w:tcPr>
            <w:tcW w:w="1834" w:type="dxa"/>
          </w:tcPr>
          <w:p w14:paraId="475E2542" w14:textId="77777777" w:rsidR="00397CF1" w:rsidRPr="00A77208" w:rsidRDefault="00397CF1" w:rsidP="000160CF"/>
        </w:tc>
        <w:tc>
          <w:tcPr>
            <w:tcW w:w="287" w:type="dxa"/>
          </w:tcPr>
          <w:p w14:paraId="01C82A40" w14:textId="77777777" w:rsidR="00397CF1" w:rsidRPr="00A77208" w:rsidRDefault="00397CF1" w:rsidP="000160CF"/>
        </w:tc>
        <w:tc>
          <w:tcPr>
            <w:tcW w:w="20" w:type="dxa"/>
          </w:tcPr>
          <w:p w14:paraId="71CE5A5D" w14:textId="77777777" w:rsidR="00397CF1" w:rsidRDefault="00397CF1" w:rsidP="00A61A3D"/>
        </w:tc>
        <w:tc>
          <w:tcPr>
            <w:tcW w:w="2802" w:type="dxa"/>
          </w:tcPr>
          <w:p w14:paraId="7709817C" w14:textId="0836D717" w:rsidR="00397CF1" w:rsidRPr="00FE0E52" w:rsidRDefault="00397CF1" w:rsidP="00A61A3D"/>
        </w:tc>
        <w:tc>
          <w:tcPr>
            <w:tcW w:w="4556" w:type="dxa"/>
          </w:tcPr>
          <w:p w14:paraId="695AA4FC" w14:textId="77777777" w:rsidR="00397CF1" w:rsidRPr="00A77208" w:rsidRDefault="00397CF1" w:rsidP="000160CF"/>
        </w:tc>
      </w:tr>
      <w:tr w:rsidR="00397CF1" w14:paraId="79112417" w14:textId="77777777" w:rsidTr="00590D0D">
        <w:trPr>
          <w:gridAfter w:val="1"/>
          <w:wAfter w:w="221" w:type="dxa"/>
          <w:trHeight w:val="622"/>
        </w:trPr>
        <w:tc>
          <w:tcPr>
            <w:tcW w:w="1834" w:type="dxa"/>
          </w:tcPr>
          <w:p w14:paraId="00DD1FB1" w14:textId="37442F97" w:rsidR="00397CF1" w:rsidRPr="00590D0D" w:rsidRDefault="00397CF1" w:rsidP="000160CF">
            <w:pPr>
              <w:rPr>
                <w:b/>
                <w:bCs/>
              </w:rPr>
            </w:pPr>
          </w:p>
        </w:tc>
        <w:tc>
          <w:tcPr>
            <w:tcW w:w="287" w:type="dxa"/>
          </w:tcPr>
          <w:p w14:paraId="3E156CE4" w14:textId="77777777" w:rsidR="00397CF1" w:rsidRPr="00A77208" w:rsidRDefault="00397CF1" w:rsidP="000160CF"/>
        </w:tc>
        <w:tc>
          <w:tcPr>
            <w:tcW w:w="20" w:type="dxa"/>
          </w:tcPr>
          <w:p w14:paraId="4D901136" w14:textId="77777777" w:rsidR="00397CF1" w:rsidRDefault="00397CF1" w:rsidP="00A61A3D"/>
        </w:tc>
        <w:tc>
          <w:tcPr>
            <w:tcW w:w="2802" w:type="dxa"/>
          </w:tcPr>
          <w:p w14:paraId="56FF4B62" w14:textId="508373A5" w:rsidR="00397CF1" w:rsidRPr="00FE0E52" w:rsidRDefault="00397CF1" w:rsidP="00A61A3D"/>
        </w:tc>
        <w:tc>
          <w:tcPr>
            <w:tcW w:w="4556" w:type="dxa"/>
          </w:tcPr>
          <w:p w14:paraId="04562D36" w14:textId="77777777" w:rsidR="00397CF1" w:rsidRPr="003B19FB" w:rsidRDefault="00397CF1" w:rsidP="000160CF"/>
        </w:tc>
      </w:tr>
    </w:tbl>
    <w:p w14:paraId="21A27E65" w14:textId="77777777" w:rsidR="00A90527" w:rsidRPr="005718A0" w:rsidRDefault="00A90527" w:rsidP="001D429D"/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360"/>
        <w:gridCol w:w="1710"/>
        <w:gridCol w:w="5400"/>
      </w:tblGrid>
      <w:tr w:rsidR="00A61A3D" w14:paraId="361C70FB" w14:textId="77777777" w:rsidTr="00A61A3D">
        <w:trPr>
          <w:trHeight w:val="450"/>
        </w:trPr>
        <w:tc>
          <w:tcPr>
            <w:tcW w:w="1885" w:type="dxa"/>
          </w:tcPr>
          <w:p w14:paraId="71D79BDD" w14:textId="77777777" w:rsidR="00A61A3D" w:rsidRDefault="00A61A3D" w:rsidP="000160CF"/>
        </w:tc>
        <w:tc>
          <w:tcPr>
            <w:tcW w:w="360" w:type="dxa"/>
          </w:tcPr>
          <w:p w14:paraId="77836FCF" w14:textId="77777777" w:rsidR="00A61A3D" w:rsidRDefault="00A61A3D" w:rsidP="000160CF"/>
        </w:tc>
        <w:tc>
          <w:tcPr>
            <w:tcW w:w="1710" w:type="dxa"/>
            <w:tcBorders>
              <w:bottom w:val="single" w:sz="4" w:space="0" w:color="auto"/>
            </w:tcBorders>
          </w:tcPr>
          <w:p w14:paraId="0865423A" w14:textId="77777777" w:rsidR="00A61A3D" w:rsidRDefault="00A61A3D" w:rsidP="000160CF"/>
        </w:tc>
        <w:tc>
          <w:tcPr>
            <w:tcW w:w="5400" w:type="dxa"/>
            <w:tcBorders>
              <w:bottom w:val="single" w:sz="4" w:space="0" w:color="auto"/>
            </w:tcBorders>
          </w:tcPr>
          <w:p w14:paraId="2FAA5F72" w14:textId="77777777" w:rsidR="00A61A3D" w:rsidRDefault="00A61A3D" w:rsidP="000160CF"/>
        </w:tc>
      </w:tr>
      <w:tr w:rsidR="00A61A3D" w14:paraId="33FD05C6" w14:textId="77777777" w:rsidTr="00A61A3D">
        <w:trPr>
          <w:trHeight w:val="350"/>
        </w:trPr>
        <w:tc>
          <w:tcPr>
            <w:tcW w:w="1885" w:type="dxa"/>
          </w:tcPr>
          <w:p w14:paraId="7C271B7B" w14:textId="77777777" w:rsidR="00A61A3D" w:rsidRDefault="00A61A3D" w:rsidP="000160CF"/>
        </w:tc>
        <w:tc>
          <w:tcPr>
            <w:tcW w:w="360" w:type="dxa"/>
          </w:tcPr>
          <w:p w14:paraId="035636C6" w14:textId="77777777" w:rsidR="00A61A3D" w:rsidRDefault="00A61A3D" w:rsidP="000160CF"/>
        </w:tc>
        <w:tc>
          <w:tcPr>
            <w:tcW w:w="1710" w:type="dxa"/>
            <w:tcBorders>
              <w:top w:val="single" w:sz="4" w:space="0" w:color="auto"/>
            </w:tcBorders>
          </w:tcPr>
          <w:p w14:paraId="1D7FEB6D" w14:textId="77777777" w:rsidR="00A61A3D" w:rsidRDefault="00A61A3D" w:rsidP="000160CF"/>
        </w:tc>
        <w:tc>
          <w:tcPr>
            <w:tcW w:w="5400" w:type="dxa"/>
            <w:tcBorders>
              <w:top w:val="single" w:sz="4" w:space="0" w:color="auto"/>
            </w:tcBorders>
          </w:tcPr>
          <w:p w14:paraId="4F776F7E" w14:textId="77777777" w:rsidR="00A61A3D" w:rsidRDefault="00A61A3D" w:rsidP="000160CF"/>
        </w:tc>
      </w:tr>
    </w:tbl>
    <w:p w14:paraId="1E739512" w14:textId="27BBDA9B" w:rsidR="00D05EC7" w:rsidRPr="005718A0" w:rsidRDefault="00D05EC7" w:rsidP="001D429D"/>
    <w:sectPr w:rsidR="00D05EC7" w:rsidRPr="005718A0" w:rsidSect="00306AAD">
      <w:footerReference w:type="default" r:id="rId11"/>
      <w:pgSz w:w="12240" w:h="15840"/>
      <w:pgMar w:top="117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5FE6BB" w14:textId="77777777" w:rsidR="003B6FE0" w:rsidRDefault="003B6FE0" w:rsidP="005A7565">
      <w:r>
        <w:separator/>
      </w:r>
    </w:p>
    <w:p w14:paraId="16236E4D" w14:textId="77777777" w:rsidR="003B6FE0" w:rsidRDefault="003B6FE0"/>
  </w:endnote>
  <w:endnote w:type="continuationSeparator" w:id="0">
    <w:p w14:paraId="2857D092" w14:textId="77777777" w:rsidR="003B6FE0" w:rsidRDefault="003B6FE0" w:rsidP="005A7565">
      <w:r>
        <w:continuationSeparator/>
      </w:r>
    </w:p>
    <w:p w14:paraId="4BE941E3" w14:textId="77777777" w:rsidR="003B6FE0" w:rsidRDefault="003B6FE0"/>
  </w:endnote>
  <w:endnote w:type="continuationNotice" w:id="1">
    <w:p w14:paraId="3E25D1A8" w14:textId="77777777" w:rsidR="003B6FE0" w:rsidRDefault="003B6FE0"/>
    <w:p w14:paraId="4BE8E1AA" w14:textId="77777777" w:rsidR="003B6FE0" w:rsidRDefault="003B6F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15C28" w14:textId="774C0331" w:rsidR="00E85944" w:rsidRPr="009A08A4" w:rsidRDefault="00215F07" w:rsidP="00AA1202">
    <w:pPr>
      <w:pStyle w:val="Footer"/>
      <w:tabs>
        <w:tab w:val="clear" w:pos="8640"/>
        <w:tab w:val="right" w:pos="9360"/>
      </w:tabs>
    </w:pPr>
    <w:r>
      <w:t xml:space="preserve">BRAXTON OKOTH </w:t>
    </w:r>
    <w:r w:rsidR="00590D0D">
      <w:t>- CV</w:t>
    </w:r>
    <w:r w:rsidR="00AA1202">
      <w:tab/>
    </w:r>
    <w:r w:rsidR="00AA1202">
      <w:tab/>
      <w:t xml:space="preserve"> </w:t>
    </w:r>
    <w:r w:rsidR="00AA1202" w:rsidRPr="00533F0B">
      <w:fldChar w:fldCharType="begin"/>
    </w:r>
    <w:r w:rsidR="00AA1202" w:rsidRPr="00533F0B">
      <w:instrText xml:space="preserve"> PAGE </w:instrText>
    </w:r>
    <w:r w:rsidR="00AA1202" w:rsidRPr="00533F0B">
      <w:fldChar w:fldCharType="separate"/>
    </w:r>
    <w:r w:rsidR="00A95F01">
      <w:rPr>
        <w:noProof/>
      </w:rPr>
      <w:t>3</w:t>
    </w:r>
    <w:r w:rsidR="00AA1202" w:rsidRPr="00533F0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3A0E8" w14:textId="77777777" w:rsidR="003B6FE0" w:rsidRDefault="003B6FE0" w:rsidP="005A7565">
      <w:r>
        <w:separator/>
      </w:r>
    </w:p>
    <w:p w14:paraId="1120BDD3" w14:textId="77777777" w:rsidR="003B6FE0" w:rsidRDefault="003B6FE0"/>
  </w:footnote>
  <w:footnote w:type="continuationSeparator" w:id="0">
    <w:p w14:paraId="2FEE0EA7" w14:textId="77777777" w:rsidR="003B6FE0" w:rsidRDefault="003B6FE0" w:rsidP="005A7565">
      <w:r>
        <w:continuationSeparator/>
      </w:r>
    </w:p>
    <w:p w14:paraId="5AB4E965" w14:textId="77777777" w:rsidR="003B6FE0" w:rsidRDefault="003B6FE0"/>
  </w:footnote>
  <w:footnote w:type="continuationNotice" w:id="1">
    <w:p w14:paraId="3AC3B014" w14:textId="77777777" w:rsidR="003B6FE0" w:rsidRDefault="003B6FE0"/>
    <w:p w14:paraId="0046C8A9" w14:textId="77777777" w:rsidR="003B6FE0" w:rsidRDefault="003B6FE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6B760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4C47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27D51"/>
    <w:multiLevelType w:val="hybridMultilevel"/>
    <w:tmpl w:val="C7EE6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50840"/>
    <w:multiLevelType w:val="hybridMultilevel"/>
    <w:tmpl w:val="43B4D732"/>
    <w:lvl w:ilvl="0" w:tplc="35BCBC7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457352">
    <w:abstractNumId w:val="2"/>
  </w:num>
  <w:num w:numId="2" w16cid:durableId="678308914">
    <w:abstractNumId w:val="7"/>
  </w:num>
  <w:num w:numId="3" w16cid:durableId="97650806">
    <w:abstractNumId w:val="8"/>
  </w:num>
  <w:num w:numId="4" w16cid:durableId="768279313">
    <w:abstractNumId w:val="6"/>
  </w:num>
  <w:num w:numId="5" w16cid:durableId="381830193">
    <w:abstractNumId w:val="9"/>
  </w:num>
  <w:num w:numId="6" w16cid:durableId="1126505131">
    <w:abstractNumId w:val="4"/>
  </w:num>
  <w:num w:numId="7" w16cid:durableId="1917933147">
    <w:abstractNumId w:val="5"/>
  </w:num>
  <w:num w:numId="8" w16cid:durableId="1171725026">
    <w:abstractNumId w:val="10"/>
  </w:num>
  <w:num w:numId="9" w16cid:durableId="1547332151">
    <w:abstractNumId w:val="1"/>
  </w:num>
  <w:num w:numId="10" w16cid:durableId="1712731198">
    <w:abstractNumId w:val="0"/>
  </w:num>
  <w:num w:numId="11" w16cid:durableId="519465823">
    <w:abstractNumId w:val="1"/>
  </w:num>
  <w:num w:numId="12" w16cid:durableId="1811826386">
    <w:abstractNumId w:val="0"/>
  </w:num>
  <w:num w:numId="13" w16cid:durableId="622882143">
    <w:abstractNumId w:val="1"/>
  </w:num>
  <w:num w:numId="14" w16cid:durableId="1216626116">
    <w:abstractNumId w:val="0"/>
  </w:num>
  <w:num w:numId="15" w16cid:durableId="838621945">
    <w:abstractNumId w:val="1"/>
  </w:num>
  <w:num w:numId="16" w16cid:durableId="1570574064">
    <w:abstractNumId w:val="0"/>
  </w:num>
  <w:num w:numId="17" w16cid:durableId="1135948702">
    <w:abstractNumId w:val="1"/>
  </w:num>
  <w:num w:numId="18" w16cid:durableId="252209839">
    <w:abstractNumId w:val="0"/>
  </w:num>
  <w:num w:numId="19" w16cid:durableId="1598050779">
    <w:abstractNumId w:val="1"/>
  </w:num>
  <w:num w:numId="20" w16cid:durableId="1656105174">
    <w:abstractNumId w:val="0"/>
  </w:num>
  <w:num w:numId="21" w16cid:durableId="631517893">
    <w:abstractNumId w:val="1"/>
  </w:num>
  <w:num w:numId="22" w16cid:durableId="1382290241">
    <w:abstractNumId w:val="0"/>
  </w:num>
  <w:num w:numId="23" w16cid:durableId="1296181204">
    <w:abstractNumId w:val="1"/>
  </w:num>
  <w:num w:numId="24" w16cid:durableId="736245284">
    <w:abstractNumId w:val="0"/>
  </w:num>
  <w:num w:numId="25" w16cid:durableId="1414012452">
    <w:abstractNumId w:val="1"/>
  </w:num>
  <w:num w:numId="26" w16cid:durableId="1774782639">
    <w:abstractNumId w:val="0"/>
  </w:num>
  <w:num w:numId="27" w16cid:durableId="509176139">
    <w:abstractNumId w:val="1"/>
  </w:num>
  <w:num w:numId="28" w16cid:durableId="1900942379">
    <w:abstractNumId w:val="0"/>
  </w:num>
  <w:num w:numId="29" w16cid:durableId="570309468">
    <w:abstractNumId w:val="1"/>
  </w:num>
  <w:num w:numId="30" w16cid:durableId="2016494791">
    <w:abstractNumId w:val="0"/>
  </w:num>
  <w:num w:numId="31" w16cid:durableId="386032041">
    <w:abstractNumId w:val="1"/>
  </w:num>
  <w:num w:numId="32" w16cid:durableId="442923670">
    <w:abstractNumId w:val="0"/>
  </w:num>
  <w:num w:numId="33" w16cid:durableId="1328822942">
    <w:abstractNumId w:val="1"/>
  </w:num>
  <w:num w:numId="34" w16cid:durableId="130249583">
    <w:abstractNumId w:val="0"/>
  </w:num>
  <w:num w:numId="35" w16cid:durableId="646980952">
    <w:abstractNumId w:val="1"/>
  </w:num>
  <w:num w:numId="36" w16cid:durableId="745492961">
    <w:abstractNumId w:val="0"/>
  </w:num>
  <w:num w:numId="37" w16cid:durableId="640035421">
    <w:abstractNumId w:val="1"/>
  </w:num>
  <w:num w:numId="38" w16cid:durableId="1234971086">
    <w:abstractNumId w:val="0"/>
  </w:num>
  <w:num w:numId="39" w16cid:durableId="329217683">
    <w:abstractNumId w:val="1"/>
  </w:num>
  <w:num w:numId="40" w16cid:durableId="1043167439">
    <w:abstractNumId w:val="0"/>
  </w:num>
  <w:num w:numId="41" w16cid:durableId="1251427732">
    <w:abstractNumId w:val="1"/>
  </w:num>
  <w:num w:numId="42" w16cid:durableId="107312286">
    <w:abstractNumId w:val="0"/>
  </w:num>
  <w:num w:numId="43" w16cid:durableId="499539337">
    <w:abstractNumId w:val="1"/>
  </w:num>
  <w:num w:numId="44" w16cid:durableId="1116027458">
    <w:abstractNumId w:val="0"/>
  </w:num>
  <w:num w:numId="45" w16cid:durableId="1277830080">
    <w:abstractNumId w:val="1"/>
  </w:num>
  <w:num w:numId="46" w16cid:durableId="394010993">
    <w:abstractNumId w:val="0"/>
  </w:num>
  <w:num w:numId="47" w16cid:durableId="273636985">
    <w:abstractNumId w:val="1"/>
  </w:num>
  <w:num w:numId="48" w16cid:durableId="1267735357">
    <w:abstractNumId w:val="0"/>
  </w:num>
  <w:num w:numId="49" w16cid:durableId="1860192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C9"/>
    <w:rsid w:val="000208CD"/>
    <w:rsid w:val="00021C23"/>
    <w:rsid w:val="00026155"/>
    <w:rsid w:val="00035E3E"/>
    <w:rsid w:val="00062ACD"/>
    <w:rsid w:val="0006400E"/>
    <w:rsid w:val="000643B3"/>
    <w:rsid w:val="0008484C"/>
    <w:rsid w:val="00085A30"/>
    <w:rsid w:val="000B4391"/>
    <w:rsid w:val="000E6D36"/>
    <w:rsid w:val="000E7ACB"/>
    <w:rsid w:val="000F4523"/>
    <w:rsid w:val="000F4DA9"/>
    <w:rsid w:val="00116BD3"/>
    <w:rsid w:val="001357C9"/>
    <w:rsid w:val="00146571"/>
    <w:rsid w:val="0015295F"/>
    <w:rsid w:val="001570E7"/>
    <w:rsid w:val="00162986"/>
    <w:rsid w:val="001826B3"/>
    <w:rsid w:val="001832DB"/>
    <w:rsid w:val="00184209"/>
    <w:rsid w:val="0018772D"/>
    <w:rsid w:val="00190245"/>
    <w:rsid w:val="00191A58"/>
    <w:rsid w:val="00195BDB"/>
    <w:rsid w:val="001B0371"/>
    <w:rsid w:val="001B07CC"/>
    <w:rsid w:val="001C29E5"/>
    <w:rsid w:val="001D429D"/>
    <w:rsid w:val="001E0FD6"/>
    <w:rsid w:val="001E6A4B"/>
    <w:rsid w:val="001E79E6"/>
    <w:rsid w:val="00215F07"/>
    <w:rsid w:val="002229F5"/>
    <w:rsid w:val="00223693"/>
    <w:rsid w:val="00230261"/>
    <w:rsid w:val="00241560"/>
    <w:rsid w:val="0024251D"/>
    <w:rsid w:val="0024293F"/>
    <w:rsid w:val="00245D69"/>
    <w:rsid w:val="00251FA2"/>
    <w:rsid w:val="00262B6F"/>
    <w:rsid w:val="0026435A"/>
    <w:rsid w:val="00280927"/>
    <w:rsid w:val="0028630C"/>
    <w:rsid w:val="00292655"/>
    <w:rsid w:val="002A288D"/>
    <w:rsid w:val="002A62EF"/>
    <w:rsid w:val="002C44FA"/>
    <w:rsid w:val="002D27A9"/>
    <w:rsid w:val="002E5A4F"/>
    <w:rsid w:val="00306AAD"/>
    <w:rsid w:val="00316B56"/>
    <w:rsid w:val="00320DCA"/>
    <w:rsid w:val="00330A51"/>
    <w:rsid w:val="0033557D"/>
    <w:rsid w:val="0034126A"/>
    <w:rsid w:val="00345F8B"/>
    <w:rsid w:val="00363CFD"/>
    <w:rsid w:val="00370CDD"/>
    <w:rsid w:val="00381598"/>
    <w:rsid w:val="00386361"/>
    <w:rsid w:val="00397CF1"/>
    <w:rsid w:val="003A0D27"/>
    <w:rsid w:val="003A116D"/>
    <w:rsid w:val="003A6261"/>
    <w:rsid w:val="003B1444"/>
    <w:rsid w:val="003B19FB"/>
    <w:rsid w:val="003B2192"/>
    <w:rsid w:val="003B6FE0"/>
    <w:rsid w:val="003B7BCE"/>
    <w:rsid w:val="003D2340"/>
    <w:rsid w:val="003E0912"/>
    <w:rsid w:val="003E172B"/>
    <w:rsid w:val="0040069C"/>
    <w:rsid w:val="00403818"/>
    <w:rsid w:val="00407B3F"/>
    <w:rsid w:val="00410D83"/>
    <w:rsid w:val="004122F5"/>
    <w:rsid w:val="004166C3"/>
    <w:rsid w:val="00423AD6"/>
    <w:rsid w:val="004326C9"/>
    <w:rsid w:val="0043495E"/>
    <w:rsid w:val="00444D0A"/>
    <w:rsid w:val="004725C4"/>
    <w:rsid w:val="004838AB"/>
    <w:rsid w:val="004C4A7A"/>
    <w:rsid w:val="004C7FEE"/>
    <w:rsid w:val="004E676C"/>
    <w:rsid w:val="00532F85"/>
    <w:rsid w:val="00533F0B"/>
    <w:rsid w:val="005709EC"/>
    <w:rsid w:val="005718A0"/>
    <w:rsid w:val="00580AE7"/>
    <w:rsid w:val="0058698A"/>
    <w:rsid w:val="00590D0D"/>
    <w:rsid w:val="005965D6"/>
    <w:rsid w:val="005A7565"/>
    <w:rsid w:val="005F5C61"/>
    <w:rsid w:val="00600F27"/>
    <w:rsid w:val="00605767"/>
    <w:rsid w:val="00605DCC"/>
    <w:rsid w:val="00611EE6"/>
    <w:rsid w:val="00615CAB"/>
    <w:rsid w:val="00635AE1"/>
    <w:rsid w:val="0064005C"/>
    <w:rsid w:val="00644F9A"/>
    <w:rsid w:val="00657425"/>
    <w:rsid w:val="00663B3A"/>
    <w:rsid w:val="0067370F"/>
    <w:rsid w:val="0067467A"/>
    <w:rsid w:val="0068627A"/>
    <w:rsid w:val="006A435D"/>
    <w:rsid w:val="006B4E0F"/>
    <w:rsid w:val="006B50EB"/>
    <w:rsid w:val="006D1E30"/>
    <w:rsid w:val="006D230D"/>
    <w:rsid w:val="00713C50"/>
    <w:rsid w:val="007206A2"/>
    <w:rsid w:val="0073780C"/>
    <w:rsid w:val="00743C1C"/>
    <w:rsid w:val="00771D0C"/>
    <w:rsid w:val="00791C97"/>
    <w:rsid w:val="007A3850"/>
    <w:rsid w:val="007A3D34"/>
    <w:rsid w:val="007B0C91"/>
    <w:rsid w:val="007B471F"/>
    <w:rsid w:val="007C413B"/>
    <w:rsid w:val="007C44B6"/>
    <w:rsid w:val="007C56F7"/>
    <w:rsid w:val="007C734D"/>
    <w:rsid w:val="007D3ABC"/>
    <w:rsid w:val="007F5430"/>
    <w:rsid w:val="00814728"/>
    <w:rsid w:val="008402FF"/>
    <w:rsid w:val="00845649"/>
    <w:rsid w:val="008524B4"/>
    <w:rsid w:val="00854487"/>
    <w:rsid w:val="008571D9"/>
    <w:rsid w:val="00873ED0"/>
    <w:rsid w:val="00895777"/>
    <w:rsid w:val="008A57C6"/>
    <w:rsid w:val="008A60B6"/>
    <w:rsid w:val="008A6F4C"/>
    <w:rsid w:val="008B6FAE"/>
    <w:rsid w:val="008C24C2"/>
    <w:rsid w:val="008C7B3D"/>
    <w:rsid w:val="008D41CD"/>
    <w:rsid w:val="008D5845"/>
    <w:rsid w:val="009232D0"/>
    <w:rsid w:val="00925DD3"/>
    <w:rsid w:val="00940F57"/>
    <w:rsid w:val="00971AD3"/>
    <w:rsid w:val="0098550F"/>
    <w:rsid w:val="009A08A4"/>
    <w:rsid w:val="009B19C4"/>
    <w:rsid w:val="009B4651"/>
    <w:rsid w:val="009B5FC8"/>
    <w:rsid w:val="009B644A"/>
    <w:rsid w:val="009B6754"/>
    <w:rsid w:val="009C3B62"/>
    <w:rsid w:val="009C6AA9"/>
    <w:rsid w:val="009D4C5B"/>
    <w:rsid w:val="00A04473"/>
    <w:rsid w:val="00A10FF7"/>
    <w:rsid w:val="00A23D2E"/>
    <w:rsid w:val="00A33C4E"/>
    <w:rsid w:val="00A472E6"/>
    <w:rsid w:val="00A47DA0"/>
    <w:rsid w:val="00A61A3D"/>
    <w:rsid w:val="00A62E2A"/>
    <w:rsid w:val="00A62F56"/>
    <w:rsid w:val="00A63875"/>
    <w:rsid w:val="00A7167E"/>
    <w:rsid w:val="00A77208"/>
    <w:rsid w:val="00A90527"/>
    <w:rsid w:val="00A93D93"/>
    <w:rsid w:val="00A95F01"/>
    <w:rsid w:val="00AA0CA0"/>
    <w:rsid w:val="00AA1202"/>
    <w:rsid w:val="00B10F35"/>
    <w:rsid w:val="00B15981"/>
    <w:rsid w:val="00B402A3"/>
    <w:rsid w:val="00B45D64"/>
    <w:rsid w:val="00B55B90"/>
    <w:rsid w:val="00B57066"/>
    <w:rsid w:val="00B67F1C"/>
    <w:rsid w:val="00B703F2"/>
    <w:rsid w:val="00B7237E"/>
    <w:rsid w:val="00B77C69"/>
    <w:rsid w:val="00B814C4"/>
    <w:rsid w:val="00B8192E"/>
    <w:rsid w:val="00B92BFF"/>
    <w:rsid w:val="00BA02DD"/>
    <w:rsid w:val="00BA03D1"/>
    <w:rsid w:val="00BA4A75"/>
    <w:rsid w:val="00BA5A39"/>
    <w:rsid w:val="00BB6070"/>
    <w:rsid w:val="00BC7DFE"/>
    <w:rsid w:val="00BF2BDF"/>
    <w:rsid w:val="00BF7F15"/>
    <w:rsid w:val="00C00992"/>
    <w:rsid w:val="00C022A2"/>
    <w:rsid w:val="00C10152"/>
    <w:rsid w:val="00C24ED6"/>
    <w:rsid w:val="00C306A5"/>
    <w:rsid w:val="00C33D13"/>
    <w:rsid w:val="00C35232"/>
    <w:rsid w:val="00C36978"/>
    <w:rsid w:val="00C44C32"/>
    <w:rsid w:val="00C503E6"/>
    <w:rsid w:val="00C505FC"/>
    <w:rsid w:val="00C5313C"/>
    <w:rsid w:val="00C55B0B"/>
    <w:rsid w:val="00C55D0B"/>
    <w:rsid w:val="00C626BE"/>
    <w:rsid w:val="00C70C0B"/>
    <w:rsid w:val="00C7118F"/>
    <w:rsid w:val="00C7161D"/>
    <w:rsid w:val="00C77C54"/>
    <w:rsid w:val="00C82DFB"/>
    <w:rsid w:val="00C85284"/>
    <w:rsid w:val="00CA7605"/>
    <w:rsid w:val="00CB1046"/>
    <w:rsid w:val="00CB10ED"/>
    <w:rsid w:val="00CE11D3"/>
    <w:rsid w:val="00CE6B42"/>
    <w:rsid w:val="00D05EC7"/>
    <w:rsid w:val="00D255F1"/>
    <w:rsid w:val="00D309EA"/>
    <w:rsid w:val="00D40BDA"/>
    <w:rsid w:val="00D83A1D"/>
    <w:rsid w:val="00D965EB"/>
    <w:rsid w:val="00D96CEB"/>
    <w:rsid w:val="00DA1702"/>
    <w:rsid w:val="00DC2E06"/>
    <w:rsid w:val="00DD5D6E"/>
    <w:rsid w:val="00DF0EB6"/>
    <w:rsid w:val="00E105CB"/>
    <w:rsid w:val="00E140A2"/>
    <w:rsid w:val="00E23361"/>
    <w:rsid w:val="00E32EC6"/>
    <w:rsid w:val="00E44059"/>
    <w:rsid w:val="00E46BD9"/>
    <w:rsid w:val="00E566CF"/>
    <w:rsid w:val="00E57C7E"/>
    <w:rsid w:val="00E72CE2"/>
    <w:rsid w:val="00E74BC9"/>
    <w:rsid w:val="00E756C9"/>
    <w:rsid w:val="00E85944"/>
    <w:rsid w:val="00E90499"/>
    <w:rsid w:val="00E969E4"/>
    <w:rsid w:val="00EA2C19"/>
    <w:rsid w:val="00EA2F62"/>
    <w:rsid w:val="00EB2A92"/>
    <w:rsid w:val="00EF582B"/>
    <w:rsid w:val="00F03ADC"/>
    <w:rsid w:val="00F07345"/>
    <w:rsid w:val="00F21671"/>
    <w:rsid w:val="00F325E7"/>
    <w:rsid w:val="00F362E3"/>
    <w:rsid w:val="00F376E5"/>
    <w:rsid w:val="00F41E0C"/>
    <w:rsid w:val="00F54C46"/>
    <w:rsid w:val="00F61891"/>
    <w:rsid w:val="00F71A97"/>
    <w:rsid w:val="00F80170"/>
    <w:rsid w:val="00F9456D"/>
    <w:rsid w:val="00F96437"/>
    <w:rsid w:val="00F9715D"/>
    <w:rsid w:val="00FB591F"/>
    <w:rsid w:val="00FD1071"/>
    <w:rsid w:val="00FD6B3B"/>
    <w:rsid w:val="00FE0E52"/>
    <w:rsid w:val="00FE1DEC"/>
    <w:rsid w:val="00FE5369"/>
    <w:rsid w:val="00FF7125"/>
    <w:rsid w:val="09F71785"/>
    <w:rsid w:val="0D52B77C"/>
    <w:rsid w:val="0E9EB700"/>
    <w:rsid w:val="0ED68AE9"/>
    <w:rsid w:val="115E59CF"/>
    <w:rsid w:val="1402EE88"/>
    <w:rsid w:val="1B547D7B"/>
    <w:rsid w:val="1CB6CC8A"/>
    <w:rsid w:val="335D98AB"/>
    <w:rsid w:val="3740718A"/>
    <w:rsid w:val="3C3C48D4"/>
    <w:rsid w:val="59D3F632"/>
    <w:rsid w:val="5AF0DB79"/>
    <w:rsid w:val="5EC1E67B"/>
    <w:rsid w:val="6C55CF6C"/>
    <w:rsid w:val="7056A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202A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iPriority="0"/>
    <w:lsdException w:name="footer" w:semiHidden="1" w:uiPriority="0" w:unhideWhenUsed="1"/>
    <w:lsdException w:name="index heading" w:semiHidden="1"/>
    <w:lsdException w:name="caption" w:semiHidden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iPriority="0"/>
    <w:lsdException w:name="endnote reference" w:semiHidden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/>
    <w:lsdException w:name="Signature" w:semiHidden="1" w:unhideWhenUsed="1"/>
    <w:lsdException w:name="Default Paragraph Font" w:semiHidden="1" w:uiPriority="0" w:unhideWhenUsed="1"/>
    <w:lsdException w:name="Body Text" w:semiHidden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0" w:unhideWhenUsed="1"/>
    <w:lsdException w:name="FollowedHyperlink" w:semiHidden="1" w:uiPriority="0" w:unhideWhenUsed="1"/>
    <w:lsdException w:name="Strong" w:semiHidden="1" w:qFormat="1"/>
    <w:lsdException w:name="Emphasis" w:semiHidden="1" w:qFormat="1"/>
    <w:lsdException w:name="Document Map" w:semiHidden="1"/>
    <w:lsdException w:name="Plain Text" w:semiHidden="1" w:unhideWhenUsed="1"/>
    <w:lsdException w:name="E-mail Signature" w:semiHidden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"/>
    <w:qFormat/>
    <w:rsid w:val="00F9456D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uiPriority w:val="9"/>
    <w:qFormat/>
    <w:rsid w:val="00EA2C19"/>
    <w:pPr>
      <w:keepNext/>
      <w:outlineLvl w:val="0"/>
    </w:pPr>
    <w:rPr>
      <w:rFonts w:asciiTheme="majorHAnsi" w:hAnsiTheme="majorHAnsi" w:cs="Arial"/>
      <w:b/>
      <w:bCs/>
      <w:sz w:val="24"/>
      <w:szCs w:val="32"/>
    </w:rPr>
  </w:style>
  <w:style w:type="paragraph" w:styleId="Heading2">
    <w:name w:val="heading 2"/>
    <w:basedOn w:val="Normal"/>
    <w:next w:val="Normal"/>
    <w:uiPriority w:val="9"/>
    <w:qFormat/>
    <w:rsid w:val="00AA1202"/>
    <w:pPr>
      <w:keepNext/>
      <w:outlineLvl w:val="1"/>
    </w:pPr>
    <w:rPr>
      <w:rFonts w:asciiTheme="majorHAnsi" w:hAnsiTheme="majorHAnsi"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9"/>
    <w:qFormat/>
    <w:rsid w:val="006B50EB"/>
    <w:pPr>
      <w:keepNext/>
      <w:numPr>
        <w:numId w:val="8"/>
      </w:numPr>
      <w:spacing w:after="60"/>
      <w:ind w:left="576" w:hanging="288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9"/>
    <w:rsid w:val="00230261"/>
    <w:rPr>
      <w:rFonts w:asciiTheme="majorHAnsi" w:hAnsiTheme="majorHAnsi"/>
      <w:sz w:val="72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uiPriority w:val="10"/>
    <w:rsid w:val="004725C4"/>
    <w:pPr>
      <w:tabs>
        <w:tab w:val="center" w:pos="4320"/>
        <w:tab w:val="right" w:pos="8640"/>
      </w:tabs>
    </w:pPr>
  </w:style>
  <w:style w:type="character" w:customStyle="1" w:styleId="Bold">
    <w:name w:val="Bold"/>
    <w:basedOn w:val="DefaultParagraphFont"/>
    <w:uiPriority w:val="9"/>
    <w:qFormat/>
    <w:rsid w:val="003A116D"/>
    <w:rPr>
      <w:rFonts w:asciiTheme="minorHAnsi" w:hAnsiTheme="minorHAnsi"/>
      <w:b/>
    </w:rPr>
  </w:style>
  <w:style w:type="character" w:styleId="Hyperlink">
    <w:name w:val="Hyperlink"/>
    <w:basedOn w:val="DefaultParagraphFont"/>
    <w:uiPriority w:val="9"/>
    <w:semiHidden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uiPriority w:val="9"/>
    <w:semiHidden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"/>
    <w:semiHidden/>
    <w:unhideWhenUsed/>
    <w:rsid w:val="006D230D"/>
    <w:rPr>
      <w:color w:val="808080"/>
      <w:shd w:val="clear" w:color="auto" w:fill="E6E6E6"/>
    </w:rPr>
  </w:style>
  <w:style w:type="paragraph" w:customStyle="1" w:styleId="Professionaltitle">
    <w:name w:val="Professional title"/>
    <w:basedOn w:val="Normal"/>
    <w:uiPriority w:val="9"/>
    <w:qFormat/>
    <w:rsid w:val="005718A0"/>
    <w:rPr>
      <w:rFonts w:asciiTheme="majorHAnsi" w:hAnsiTheme="majorHAnsi"/>
      <w:caps/>
      <w:spacing w:val="20"/>
      <w:sz w:val="32"/>
    </w:rPr>
  </w:style>
  <w:style w:type="character" w:styleId="PlaceholderText">
    <w:name w:val="Placeholder Text"/>
    <w:basedOn w:val="DefaultParagraphFont"/>
    <w:uiPriority w:val="99"/>
    <w:semiHidden/>
    <w:rsid w:val="001357C9"/>
    <w:rPr>
      <w:color w:val="808080"/>
    </w:rPr>
  </w:style>
  <w:style w:type="paragraph" w:styleId="Header">
    <w:name w:val="header"/>
    <w:basedOn w:val="Normal"/>
    <w:link w:val="HeaderChar"/>
    <w:semiHidden/>
    <w:rsid w:val="00F94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9456D"/>
    <w:rPr>
      <w:rFonts w:asciiTheme="minorHAnsi" w:hAnsiTheme="minorHAnsi"/>
      <w:sz w:val="1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756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"/>
    <w:qFormat/>
    <w:rsid w:val="00E75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BRAXTONOKOTH3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multi-pag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7F630F4D30440AFB5130EC9A7888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AAD0D-8799-4558-ABF0-F4B209A5C7B7}"/>
      </w:docPartPr>
      <w:docPartBody>
        <w:p w:rsidR="00000000" w:rsidRDefault="00000000">
          <w:pPr>
            <w:pStyle w:val="37F630F4D30440AFB5130EC9A7888BAF"/>
          </w:pPr>
          <w:r w:rsidRPr="00B10F35">
            <w:t>(405) 555-011</w:t>
          </w:r>
        </w:p>
      </w:docPartBody>
    </w:docPart>
    <w:docPart>
      <w:docPartPr>
        <w:name w:val="731CF920C34D4359A750EB1D68AAB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A8B31-DFC6-4E68-AFA7-132EE26070CF}"/>
      </w:docPartPr>
      <w:docPartBody>
        <w:p w:rsidR="00000000" w:rsidRDefault="00000000">
          <w:pPr>
            <w:pStyle w:val="731CF920C34D4359A750EB1D68AAB024"/>
          </w:pPr>
          <w:r>
            <w:t>Objective</w:t>
          </w:r>
        </w:p>
      </w:docPartBody>
    </w:docPart>
    <w:docPart>
      <w:docPartPr>
        <w:name w:val="DE1C63BB386E4EE3A5F32854CA513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D2544-7CBD-4812-89FF-9BE7042FDD07}"/>
      </w:docPartPr>
      <w:docPartBody>
        <w:p w:rsidR="00000000" w:rsidRDefault="00000000">
          <w:pPr>
            <w:pStyle w:val="DE1C63BB386E4EE3A5F32854CA513B9B"/>
          </w:pPr>
          <w:r w:rsidRPr="00CB1046">
            <w:t>Education</w:t>
          </w:r>
        </w:p>
      </w:docPartBody>
    </w:docPart>
    <w:docPart>
      <w:docPartPr>
        <w:name w:val="CB372D91852A415591C1335317DEF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6173D-91A2-474D-ACB4-0F5678A83EA8}"/>
      </w:docPartPr>
      <w:docPartBody>
        <w:p w:rsidR="00000000" w:rsidRDefault="00000000">
          <w:pPr>
            <w:pStyle w:val="CB372D91852A415591C1335317DEF125"/>
          </w:pPr>
          <w:r>
            <w:t>Honors and awards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37"/>
    <w:rsid w:val="0052239C"/>
    <w:rsid w:val="00605DCC"/>
    <w:rsid w:val="0074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F630F4D30440AFB5130EC9A7888BAF">
    <w:name w:val="37F630F4D30440AFB5130EC9A7888BAF"/>
  </w:style>
  <w:style w:type="paragraph" w:customStyle="1" w:styleId="48889B3E93454F0F956D779093C4C72F">
    <w:name w:val="48889B3E93454F0F956D779093C4C72F"/>
  </w:style>
  <w:style w:type="paragraph" w:customStyle="1" w:styleId="6D4EFDF7187A4407948D3EBFDFE1FD2B">
    <w:name w:val="6D4EFDF7187A4407948D3EBFDFE1FD2B"/>
  </w:style>
  <w:style w:type="paragraph" w:customStyle="1" w:styleId="8C772131A10140238F17E529A9179717">
    <w:name w:val="8C772131A10140238F17E529A9179717"/>
  </w:style>
  <w:style w:type="paragraph" w:customStyle="1" w:styleId="6DBAA79526BB4FD791EDAE801ED604E5">
    <w:name w:val="6DBAA79526BB4FD791EDAE801ED604E5"/>
  </w:style>
  <w:style w:type="paragraph" w:customStyle="1" w:styleId="731CF920C34D4359A750EB1D68AAB024">
    <w:name w:val="731CF920C34D4359A750EB1D68AAB024"/>
  </w:style>
  <w:style w:type="paragraph" w:customStyle="1" w:styleId="2DAE47C3BFAC46128C7D0DF5A1896A5A">
    <w:name w:val="2DAE47C3BFAC46128C7D0DF5A1896A5A"/>
  </w:style>
  <w:style w:type="paragraph" w:customStyle="1" w:styleId="DE1C63BB386E4EE3A5F32854CA513B9B">
    <w:name w:val="DE1C63BB386E4EE3A5F32854CA513B9B"/>
  </w:style>
  <w:style w:type="paragraph" w:customStyle="1" w:styleId="A883EFAF1B5F49B78EC11421143160D3">
    <w:name w:val="A883EFAF1B5F49B78EC11421143160D3"/>
  </w:style>
  <w:style w:type="paragraph" w:customStyle="1" w:styleId="B48B410262FB4A9C89A8AC5B688DC0BB">
    <w:name w:val="B48B410262FB4A9C89A8AC5B688DC0BB"/>
  </w:style>
  <w:style w:type="paragraph" w:customStyle="1" w:styleId="75DBB35D5BF14B8384B61CF0D9A86F98">
    <w:name w:val="75DBB35D5BF14B8384B61CF0D9A86F98"/>
  </w:style>
  <w:style w:type="paragraph" w:customStyle="1" w:styleId="8D54E80A512B4B33BEF3A9975DB8FB2A">
    <w:name w:val="8D54E80A512B4B33BEF3A9975DB8FB2A"/>
  </w:style>
  <w:style w:type="paragraph" w:customStyle="1" w:styleId="872CB002D9D64BF68F5061DEF96B85C9">
    <w:name w:val="872CB002D9D64BF68F5061DEF96B85C9"/>
  </w:style>
  <w:style w:type="paragraph" w:customStyle="1" w:styleId="A3AFE9B4426A49F7B113F0B473F4D90E">
    <w:name w:val="A3AFE9B4426A49F7B113F0B473F4D90E"/>
  </w:style>
  <w:style w:type="paragraph" w:customStyle="1" w:styleId="BD923BD7B355424A866163258B6F13A9">
    <w:name w:val="BD923BD7B355424A866163258B6F13A9"/>
  </w:style>
  <w:style w:type="paragraph" w:customStyle="1" w:styleId="4BF53DE716D2466E944C2E4AD7A711FA">
    <w:name w:val="4BF53DE716D2466E944C2E4AD7A711FA"/>
  </w:style>
  <w:style w:type="paragraph" w:customStyle="1" w:styleId="208281EB4EEA4B00819E7F45F7E2A3DF">
    <w:name w:val="208281EB4EEA4B00819E7F45F7E2A3DF"/>
  </w:style>
  <w:style w:type="paragraph" w:customStyle="1" w:styleId="03684D6D70284062ABD6A62F15250C67">
    <w:name w:val="03684D6D70284062ABD6A62F15250C67"/>
  </w:style>
  <w:style w:type="paragraph" w:customStyle="1" w:styleId="9A731F66C2014F01A43C3926F9D16058">
    <w:name w:val="9A731F66C2014F01A43C3926F9D16058"/>
  </w:style>
  <w:style w:type="paragraph" w:customStyle="1" w:styleId="4CF2C5E55A23458EB269007428176A03">
    <w:name w:val="4CF2C5E55A23458EB269007428176A03"/>
  </w:style>
  <w:style w:type="paragraph" w:customStyle="1" w:styleId="A97F5AF88F3C481FB5DC28BFDCAE4194">
    <w:name w:val="A97F5AF88F3C481FB5DC28BFDCAE4194"/>
  </w:style>
  <w:style w:type="paragraph" w:customStyle="1" w:styleId="932A6E9D6D954427B7AB8B7AA6F6F8C6">
    <w:name w:val="932A6E9D6D954427B7AB8B7AA6F6F8C6"/>
  </w:style>
  <w:style w:type="paragraph" w:customStyle="1" w:styleId="382C6E8BFC864D319EFF5151AC4E059B">
    <w:name w:val="382C6E8BFC864D319EFF5151AC4E059B"/>
  </w:style>
  <w:style w:type="paragraph" w:customStyle="1" w:styleId="CB372D91852A415591C1335317DEF125">
    <w:name w:val="CB372D91852A415591C1335317DEF125"/>
  </w:style>
  <w:style w:type="paragraph" w:customStyle="1" w:styleId="F9BD5E34FA7B46FB8005B377ECAAF713">
    <w:name w:val="F9BD5E34FA7B46FB8005B377ECAAF713"/>
  </w:style>
  <w:style w:type="paragraph" w:customStyle="1" w:styleId="0BD5B4D391324B49BAB3B197F151F467">
    <w:name w:val="0BD5B4D391324B49BAB3B197F151F467"/>
  </w:style>
  <w:style w:type="paragraph" w:customStyle="1" w:styleId="ED6F2856F3FC49A3BE8A6B3CD15775BA">
    <w:name w:val="ED6F2856F3FC49A3BE8A6B3CD15775BA"/>
  </w:style>
  <w:style w:type="paragraph" w:customStyle="1" w:styleId="064A2EE3B86941F9B6210522EC4DE933">
    <w:name w:val="064A2EE3B86941F9B6210522EC4DE933"/>
  </w:style>
  <w:style w:type="paragraph" w:customStyle="1" w:styleId="4EF3D06C561748D8B53777E6F8F8017D">
    <w:name w:val="4EF3D06C561748D8B53777E6F8F8017D"/>
  </w:style>
  <w:style w:type="paragraph" w:customStyle="1" w:styleId="9D48849DD2F34D17AC29646624A26099">
    <w:name w:val="9D48849DD2F34D17AC29646624A26099"/>
  </w:style>
  <w:style w:type="paragraph" w:customStyle="1" w:styleId="71D61B484B3A46AB92919FF1E0CB6293">
    <w:name w:val="71D61B484B3A46AB92919FF1E0CB6293"/>
  </w:style>
  <w:style w:type="paragraph" w:customStyle="1" w:styleId="F933035DB3ED4E539135F2ADB63A2C94">
    <w:name w:val="F933035DB3ED4E539135F2ADB63A2C94"/>
  </w:style>
  <w:style w:type="paragraph" w:customStyle="1" w:styleId="24C6ABC021B949D782074AA63E31FAD7">
    <w:name w:val="24C6ABC021B949D782074AA63E31FAD7"/>
  </w:style>
  <w:style w:type="paragraph" w:customStyle="1" w:styleId="D127D4A3A5B94717A7B721CCEE30911C">
    <w:name w:val="D127D4A3A5B94717A7B721CCEE30911C"/>
  </w:style>
  <w:style w:type="paragraph" w:customStyle="1" w:styleId="A45C45761B4C49BD88D7964BB039D133">
    <w:name w:val="A45C45761B4C49BD88D7964BB039D133"/>
  </w:style>
  <w:style w:type="paragraph" w:customStyle="1" w:styleId="EE48466BC3644DF297A30A67BB05714E">
    <w:name w:val="EE48466BC3644DF297A30A67BB05714E"/>
  </w:style>
  <w:style w:type="paragraph" w:customStyle="1" w:styleId="31B85D1E31664BB4BE28E4A30F739A89">
    <w:name w:val="31B85D1E31664BB4BE28E4A30F739A89"/>
  </w:style>
  <w:style w:type="character" w:customStyle="1" w:styleId="Bold">
    <w:name w:val="Bold"/>
    <w:basedOn w:val="DefaultParagraphFont"/>
    <w:uiPriority w:val="9"/>
    <w:qFormat/>
    <w:rPr>
      <w:rFonts w:asciiTheme="minorHAnsi" w:hAnsiTheme="minorHAnsi"/>
      <w:b/>
    </w:rPr>
  </w:style>
  <w:style w:type="paragraph" w:customStyle="1" w:styleId="F8C517FF1DA44BC9970D88842E4C6AEC">
    <w:name w:val="F8C517FF1DA44BC9970D88842E4C6AEC"/>
  </w:style>
  <w:style w:type="paragraph" w:customStyle="1" w:styleId="64B5C2AB12324B99932B7B5CEC2ED7D4">
    <w:name w:val="64B5C2AB12324B99932B7B5CEC2ED7D4"/>
  </w:style>
  <w:style w:type="paragraph" w:customStyle="1" w:styleId="2052DDF6CDFA4181A2B4D0B8B94B9877">
    <w:name w:val="2052DDF6CDFA4181A2B4D0B8B94B9877"/>
  </w:style>
  <w:style w:type="paragraph" w:customStyle="1" w:styleId="B42BD166FE8541E0B2DD0D0D665B08AE">
    <w:name w:val="B42BD166FE8541E0B2DD0D0D665B08AE"/>
  </w:style>
  <w:style w:type="paragraph" w:customStyle="1" w:styleId="BC194D1E10094236A934996747755B6B">
    <w:name w:val="BC194D1E10094236A934996747755B6B"/>
  </w:style>
  <w:style w:type="paragraph" w:customStyle="1" w:styleId="6815DE60CD044CBE8A273EED36F3415B">
    <w:name w:val="6815DE60CD044CBE8A273EED36F3415B"/>
  </w:style>
  <w:style w:type="paragraph" w:customStyle="1" w:styleId="4E6F477DC1F344018B2D3674B02F2450">
    <w:name w:val="4E6F477DC1F344018B2D3674B02F245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7B156BAC56148B0A03046CF2A399261">
    <w:name w:val="E7B156BAC56148B0A03046CF2A399261"/>
  </w:style>
  <w:style w:type="paragraph" w:customStyle="1" w:styleId="645984F91DC34675A37C98AFB15AEAFF">
    <w:name w:val="645984F91DC34675A37C98AFB15AEAFF"/>
  </w:style>
  <w:style w:type="paragraph" w:customStyle="1" w:styleId="392E0C5E6C4B4834B2B68B276F3D4AF5">
    <w:name w:val="392E0C5E6C4B4834B2B68B276F3D4AF5"/>
  </w:style>
  <w:style w:type="paragraph" w:customStyle="1" w:styleId="DD60C0CA827B4A6F935B7561178FBAAD">
    <w:name w:val="DD60C0CA827B4A6F935B7561178FBAAD"/>
  </w:style>
  <w:style w:type="paragraph" w:customStyle="1" w:styleId="ECB0168508634B1FA87FAA7B415CF190">
    <w:name w:val="ECB0168508634B1FA87FAA7B415CF190"/>
  </w:style>
  <w:style w:type="paragraph" w:customStyle="1" w:styleId="01749C10F3DD4500985A8C30E2071D4B">
    <w:name w:val="01749C10F3DD4500985A8C30E2071D4B"/>
  </w:style>
  <w:style w:type="paragraph" w:customStyle="1" w:styleId="4B2ED306F1BE4D1BB92FE175193234AE">
    <w:name w:val="4B2ED306F1BE4D1BB92FE175193234AE"/>
  </w:style>
  <w:style w:type="paragraph" w:customStyle="1" w:styleId="8E4A68E0AB6B4D2482D0F098F68EA062">
    <w:name w:val="8E4A68E0AB6B4D2482D0F098F68EA062"/>
  </w:style>
  <w:style w:type="paragraph" w:customStyle="1" w:styleId="D32F42BDCC6A4732A781C29026F60832">
    <w:name w:val="D32F42BDCC6A4732A781C29026F60832"/>
  </w:style>
  <w:style w:type="paragraph" w:customStyle="1" w:styleId="09FAE2F17EF34473B39AED3C31FC860F">
    <w:name w:val="09FAE2F17EF34473B39AED3C31FC860F"/>
  </w:style>
  <w:style w:type="paragraph" w:customStyle="1" w:styleId="AE45B060D51E4ACB8B567A598C891219">
    <w:name w:val="AE45B060D51E4ACB8B567A598C891219"/>
  </w:style>
  <w:style w:type="paragraph" w:customStyle="1" w:styleId="220DA5E7A24A403EBA899E1D5BF6D9D4">
    <w:name w:val="220DA5E7A24A403EBA899E1D5BF6D9D4"/>
  </w:style>
  <w:style w:type="paragraph" w:customStyle="1" w:styleId="A470B164AFA5452DA7D0AB9E8A6D6DC7">
    <w:name w:val="A470B164AFA5452DA7D0AB9E8A6D6DC7"/>
  </w:style>
  <w:style w:type="paragraph" w:customStyle="1" w:styleId="18A764E19A474AFC92D17FBF78887615">
    <w:name w:val="18A764E19A474AFC92D17FBF78887615"/>
  </w:style>
  <w:style w:type="paragraph" w:customStyle="1" w:styleId="BC485FD3A8D14DE6A186E1B59A04E350">
    <w:name w:val="BC485FD3A8D14DE6A186E1B59A04E350"/>
  </w:style>
  <w:style w:type="paragraph" w:customStyle="1" w:styleId="BCAAE717DA7B476D8C20992EA6D778DE">
    <w:name w:val="BCAAE717DA7B476D8C20992EA6D778DE"/>
  </w:style>
  <w:style w:type="paragraph" w:customStyle="1" w:styleId="3C9651EA68FE455EBCA81ADBE2ABAF73">
    <w:name w:val="3C9651EA68FE455EBCA81ADBE2ABAF73"/>
  </w:style>
  <w:style w:type="paragraph" w:customStyle="1" w:styleId="CD98F6CF609F48A6B7CC6C9D424B660F">
    <w:name w:val="CD98F6CF609F48A6B7CC6C9D424B660F"/>
  </w:style>
  <w:style w:type="paragraph" w:customStyle="1" w:styleId="9FD54DEBD52047718E0F401A35737F47">
    <w:name w:val="9FD54DEBD52047718E0F401A35737F47"/>
  </w:style>
  <w:style w:type="paragraph" w:customStyle="1" w:styleId="1CC8CFA4E28644B5A7ECB15FA8961218">
    <w:name w:val="1CC8CFA4E28644B5A7ECB15FA8961218"/>
  </w:style>
  <w:style w:type="paragraph" w:customStyle="1" w:styleId="8B0EA0C62C294F96A2ED1AB0F2B1EFDF">
    <w:name w:val="8B0EA0C62C294F96A2ED1AB0F2B1EFDF"/>
  </w:style>
  <w:style w:type="paragraph" w:customStyle="1" w:styleId="4F30BBD34EF4497CB85C834F22CFB9EC">
    <w:name w:val="4F30BBD34EF4497CB85C834F22CFB9EC"/>
  </w:style>
  <w:style w:type="paragraph" w:customStyle="1" w:styleId="0E011F2197794771B3FBF3BA3B83E37E">
    <w:name w:val="0E011F2197794771B3FBF3BA3B83E37E"/>
  </w:style>
  <w:style w:type="paragraph" w:customStyle="1" w:styleId="22FDD84E52694519A47693F7F137E6F9">
    <w:name w:val="22FDD84E52694519A47693F7F137E6F9"/>
  </w:style>
  <w:style w:type="paragraph" w:customStyle="1" w:styleId="7AF735FBD179436FB876EB8D442A458A">
    <w:name w:val="7AF735FBD179436FB876EB8D442A458A"/>
  </w:style>
  <w:style w:type="paragraph" w:customStyle="1" w:styleId="F7767CD07E764B70A67D3593A11833C7">
    <w:name w:val="F7767CD07E764B70A67D3593A11833C7"/>
  </w:style>
  <w:style w:type="paragraph" w:customStyle="1" w:styleId="9A291B3F25CC459DB9CD080338D79B70">
    <w:name w:val="9A291B3F25CC459DB9CD080338D79B70"/>
  </w:style>
  <w:style w:type="paragraph" w:customStyle="1" w:styleId="B5412BB380834EBBA1FB039D04B950AE">
    <w:name w:val="B5412BB380834EBBA1FB039D04B950AE"/>
  </w:style>
  <w:style w:type="paragraph" w:customStyle="1" w:styleId="15D4E70DA88E450CAACB39CEE775689B">
    <w:name w:val="15D4E70DA88E450CAACB39CEE775689B"/>
  </w:style>
  <w:style w:type="paragraph" w:customStyle="1" w:styleId="61E14A9BA47F446FB19A5CB9312B40E9">
    <w:name w:val="61E14A9BA47F446FB19A5CB9312B40E9"/>
  </w:style>
  <w:style w:type="paragraph" w:customStyle="1" w:styleId="E1F1AE53F73A4AB08AE4870E3684D864">
    <w:name w:val="E1F1AE53F73A4AB08AE4870E3684D864"/>
  </w:style>
  <w:style w:type="paragraph" w:customStyle="1" w:styleId="2732F5566E3B4AB8A8B7086FCA70C3E7">
    <w:name w:val="2732F5566E3B4AB8A8B7086FCA70C3E7"/>
  </w:style>
  <w:style w:type="paragraph" w:customStyle="1" w:styleId="B8C43B0D51934E288DFF9311C4A260D7">
    <w:name w:val="B8C43B0D51934E288DFF9311C4A260D7"/>
  </w:style>
  <w:style w:type="paragraph" w:customStyle="1" w:styleId="D93ABFBCDE0048E3B9DA4B7E2D23E9D2">
    <w:name w:val="D93ABFBCDE0048E3B9DA4B7E2D23E9D2"/>
  </w:style>
  <w:style w:type="paragraph" w:customStyle="1" w:styleId="942292E16EE64A1D8B70D02440E60EF9">
    <w:name w:val="942292E16EE64A1D8B70D02440E60EF9"/>
  </w:style>
  <w:style w:type="paragraph" w:customStyle="1" w:styleId="181E579D64844235A3EB1FB0F9893202">
    <w:name w:val="181E579D64844235A3EB1FB0F9893202"/>
  </w:style>
  <w:style w:type="paragraph" w:customStyle="1" w:styleId="8CC5340131064D998BA296AF4C818FE2">
    <w:name w:val="8CC5340131064D998BA296AF4C818FE2"/>
  </w:style>
  <w:style w:type="paragraph" w:customStyle="1" w:styleId="F6CA1CBB430E4CB29049487FC9D4B1D1">
    <w:name w:val="F6CA1CBB430E4CB29049487FC9D4B1D1"/>
  </w:style>
  <w:style w:type="paragraph" w:customStyle="1" w:styleId="1D06E6E8D60A48FF9B18A836B6A5B686">
    <w:name w:val="1D06E6E8D60A48FF9B18A836B6A5B686"/>
  </w:style>
  <w:style w:type="paragraph" w:customStyle="1" w:styleId="9963CB04F7A34C6B9A62BC47E37FD90B">
    <w:name w:val="9963CB04F7A34C6B9A62BC47E37FD90B"/>
  </w:style>
  <w:style w:type="paragraph" w:customStyle="1" w:styleId="DB4FF53EC66543AEB90C3CFA88E2495B">
    <w:name w:val="DB4FF53EC66543AEB90C3CFA88E2495B"/>
  </w:style>
  <w:style w:type="paragraph" w:customStyle="1" w:styleId="136D2A16CB014585BC46C5B736F72E59">
    <w:name w:val="136D2A16CB014585BC46C5B736F72E59"/>
  </w:style>
  <w:style w:type="paragraph" w:customStyle="1" w:styleId="83BDC397528E41A597172D121C64100B">
    <w:name w:val="83BDC397528E41A597172D121C64100B"/>
  </w:style>
  <w:style w:type="paragraph" w:customStyle="1" w:styleId="EB308EEEE8E940D78D7A74DF6DEAB9B1">
    <w:name w:val="EB308EEEE8E940D78D7A74DF6DEAB9B1"/>
  </w:style>
  <w:style w:type="paragraph" w:customStyle="1" w:styleId="DDAD293F6CEA4DAE8329FEF88C945905">
    <w:name w:val="DDAD293F6CEA4DAE8329FEF88C945905"/>
  </w:style>
  <w:style w:type="paragraph" w:customStyle="1" w:styleId="F85A9F70DE8A48DFB6E0EF70C297C353">
    <w:name w:val="F85A9F70DE8A48DFB6E0EF70C297C353"/>
  </w:style>
  <w:style w:type="paragraph" w:customStyle="1" w:styleId="83730A9D59F842D6993D6C9AACF14613">
    <w:name w:val="83730A9D59F842D6993D6C9AACF14613"/>
  </w:style>
  <w:style w:type="paragraph" w:customStyle="1" w:styleId="0FB99E69792744E7ABFB201B4E15D431">
    <w:name w:val="0FB99E69792744E7ABFB201B4E15D431"/>
  </w:style>
  <w:style w:type="paragraph" w:customStyle="1" w:styleId="37A03EF682A24F68AA8985C3EEB92280">
    <w:name w:val="37A03EF682A24F68AA8985C3EEB92280"/>
  </w:style>
  <w:style w:type="paragraph" w:customStyle="1" w:styleId="85042C9B25324C9B9561E1076AE0FB35">
    <w:name w:val="85042C9B25324C9B9561E1076AE0FB35"/>
  </w:style>
  <w:style w:type="paragraph" w:customStyle="1" w:styleId="1A9F18326E2543398E6C9A47B2CEE393">
    <w:name w:val="1A9F18326E2543398E6C9A47B2CEE393"/>
  </w:style>
  <w:style w:type="paragraph" w:customStyle="1" w:styleId="D77D035C16C54C3FA72CDE030DEE6CF2">
    <w:name w:val="D77D035C16C54C3FA72CDE030DEE6CF2"/>
  </w:style>
  <w:style w:type="paragraph" w:customStyle="1" w:styleId="37ECDFB36E004E6CA18F010495C9B68F">
    <w:name w:val="37ECDFB36E004E6CA18F010495C9B68F"/>
  </w:style>
  <w:style w:type="paragraph" w:customStyle="1" w:styleId="454FB4C7927841FEB7B7AE7CE31F932A">
    <w:name w:val="454FB4C7927841FEB7B7AE7CE31F932A"/>
  </w:style>
  <w:style w:type="paragraph" w:customStyle="1" w:styleId="3D26344F1F3643B4A07C7CDA475C93CA">
    <w:name w:val="3D26344F1F3643B4A07C7CDA475C93CA"/>
  </w:style>
  <w:style w:type="paragraph" w:customStyle="1" w:styleId="0423041ECA024C759BDAF33584EDDED1">
    <w:name w:val="0423041ECA024C759BDAF33584EDDED1"/>
  </w:style>
  <w:style w:type="paragraph" w:customStyle="1" w:styleId="A83014CFD4FF4F6A84CBF5992669EEE8">
    <w:name w:val="A83014CFD4FF4F6A84CBF5992669EEE8"/>
  </w:style>
  <w:style w:type="paragraph" w:customStyle="1" w:styleId="0B3A633840EF4800A78EE3D0357B9A00">
    <w:name w:val="0B3A633840EF4800A78EE3D0357B9A00"/>
  </w:style>
  <w:style w:type="paragraph" w:customStyle="1" w:styleId="22FB66BB88BF4253A401091700C7296E">
    <w:name w:val="22FB66BB88BF4253A401091700C7296E"/>
  </w:style>
  <w:style w:type="paragraph" w:customStyle="1" w:styleId="60ADC0A61F3E46CBBE20772DA3C35C1D">
    <w:name w:val="60ADC0A61F3E46CBBE20772DA3C35C1D"/>
  </w:style>
  <w:style w:type="paragraph" w:customStyle="1" w:styleId="0F2F01633AB6493EB4C3F66E25ECF4EA">
    <w:name w:val="0F2F01633AB6493EB4C3F66E25ECF4EA"/>
  </w:style>
  <w:style w:type="paragraph" w:customStyle="1" w:styleId="7AD140DFFDCE4B5FB4E2802B1C3E0699">
    <w:name w:val="7AD140DFFDCE4B5FB4E2802B1C3E0699"/>
  </w:style>
  <w:style w:type="paragraph" w:customStyle="1" w:styleId="E1B0FC712E6B46AD8068844044DEFF03">
    <w:name w:val="E1B0FC712E6B46AD8068844044DEFF03"/>
  </w:style>
  <w:style w:type="paragraph" w:customStyle="1" w:styleId="4A13399D742F4816B52771745F4F1A3C">
    <w:name w:val="4A13399D742F4816B52771745F4F1A3C"/>
  </w:style>
  <w:style w:type="paragraph" w:customStyle="1" w:styleId="80BDD224519B4D79AACD9C8451D74AA8">
    <w:name w:val="80BDD224519B4D79AACD9C8451D74AA8"/>
  </w:style>
  <w:style w:type="paragraph" w:customStyle="1" w:styleId="3106A6B2E89F4C4FAB0018DCED9B2BB1">
    <w:name w:val="3106A6B2E89F4C4FAB0018DCED9B2BB1"/>
  </w:style>
  <w:style w:type="paragraph" w:customStyle="1" w:styleId="24B777ECF1924FBF8F6BD715DDBF7FB8">
    <w:name w:val="24B777ECF1924FBF8F6BD715DDBF7FB8"/>
  </w:style>
  <w:style w:type="paragraph" w:customStyle="1" w:styleId="2F18D5ADE109491F9C6C1C3670FA8745">
    <w:name w:val="2F18D5ADE109491F9C6C1C3670FA8745"/>
  </w:style>
  <w:style w:type="paragraph" w:customStyle="1" w:styleId="6182AA446CCA4C68A080309708189108">
    <w:name w:val="6182AA446CCA4C68A080309708189108"/>
  </w:style>
  <w:style w:type="paragraph" w:customStyle="1" w:styleId="2B2A033A5F5541F899FBCA9B849D001F">
    <w:name w:val="2B2A033A5F5541F899FBCA9B849D001F"/>
  </w:style>
  <w:style w:type="paragraph" w:customStyle="1" w:styleId="2C2626684A5D459C9FCB81D4B2F566DB">
    <w:name w:val="2C2626684A5D459C9FCB81D4B2F566DB"/>
  </w:style>
  <w:style w:type="paragraph" w:customStyle="1" w:styleId="BCD1F4049BB540ECB32704566E87D491">
    <w:name w:val="BCD1F4049BB540ECB32704566E87D491"/>
  </w:style>
  <w:style w:type="paragraph" w:customStyle="1" w:styleId="9B3D3B3183F841B1B4F2F393955C411F">
    <w:name w:val="9B3D3B3183F841B1B4F2F393955C411F"/>
  </w:style>
  <w:style w:type="paragraph" w:customStyle="1" w:styleId="6F1BDEA109104CCE9D0310FD25ACF1F3">
    <w:name w:val="6F1BDEA109104CCE9D0310FD25ACF1F3"/>
  </w:style>
  <w:style w:type="paragraph" w:customStyle="1" w:styleId="FD6C77CF80D6479C8F69CBE9535B15B9">
    <w:name w:val="FD6C77CF80D6479C8F69CBE9535B15B9"/>
  </w:style>
  <w:style w:type="paragraph" w:customStyle="1" w:styleId="22DD0754F84D4F028A9947FD93B3F41A">
    <w:name w:val="22DD0754F84D4F028A9947FD93B3F41A"/>
  </w:style>
  <w:style w:type="paragraph" w:customStyle="1" w:styleId="1BB0EE30D0BF413EA26E73C88425D015">
    <w:name w:val="1BB0EE30D0BF413EA26E73C88425D015"/>
  </w:style>
  <w:style w:type="paragraph" w:customStyle="1" w:styleId="1162BE3179A84D60A020A306E478655D">
    <w:name w:val="1162BE3179A84D60A020A306E478655D"/>
  </w:style>
  <w:style w:type="paragraph" w:customStyle="1" w:styleId="CF93F8F0070A4D4F8213A21F3694DD49">
    <w:name w:val="CF93F8F0070A4D4F8213A21F3694DD49"/>
  </w:style>
  <w:style w:type="paragraph" w:customStyle="1" w:styleId="B0223A60A3D041048D85580B0A67AC5B">
    <w:name w:val="B0223A60A3D041048D85580B0A67AC5B"/>
  </w:style>
  <w:style w:type="paragraph" w:customStyle="1" w:styleId="41E944CC7E2A4D488E592552D733F666">
    <w:name w:val="41E944CC7E2A4D488E592552D733F666"/>
  </w:style>
  <w:style w:type="paragraph" w:customStyle="1" w:styleId="FF939FCAF6CF4E4A809320A07F0A3A4D">
    <w:name w:val="FF939FCAF6CF4E4A809320A07F0A3A4D"/>
  </w:style>
  <w:style w:type="paragraph" w:customStyle="1" w:styleId="C13E5D6CB30F43E38B2021359E881522">
    <w:name w:val="C13E5D6CB30F43E38B2021359E881522"/>
  </w:style>
  <w:style w:type="paragraph" w:customStyle="1" w:styleId="6281815AEE944551A038CC65A4AB7DD4">
    <w:name w:val="6281815AEE944551A038CC65A4AB7DD4"/>
  </w:style>
  <w:style w:type="paragraph" w:customStyle="1" w:styleId="8193B1F1BA47463D9B734ECB991DC256">
    <w:name w:val="8193B1F1BA47463D9B734ECB991DC256"/>
  </w:style>
  <w:style w:type="paragraph" w:customStyle="1" w:styleId="D23E020AD5B744218025A3F1AEEF79BA">
    <w:name w:val="D23E020AD5B744218025A3F1AEEF79BA"/>
  </w:style>
  <w:style w:type="paragraph" w:customStyle="1" w:styleId="FAB685C9D933445CBF1BB9D60CEB80BF">
    <w:name w:val="FAB685C9D933445CBF1BB9D60CEB80BF"/>
  </w:style>
  <w:style w:type="paragraph" w:customStyle="1" w:styleId="2C3E9BCB27204884B86C3FF76B70F702">
    <w:name w:val="2C3E9BCB27204884B86C3FF76B70F702"/>
  </w:style>
  <w:style w:type="paragraph" w:customStyle="1" w:styleId="2C755C82A77A4EE2A3F74CFE0D4458B4">
    <w:name w:val="2C755C82A77A4EE2A3F74CFE0D4458B4"/>
  </w:style>
  <w:style w:type="paragraph" w:customStyle="1" w:styleId="B1F3AE75EBFB4643AB7292764E9225D3">
    <w:name w:val="B1F3AE75EBFB4643AB7292764E9225D3"/>
  </w:style>
  <w:style w:type="paragraph" w:customStyle="1" w:styleId="811B586452D3437093950FA213B1E5CF">
    <w:name w:val="811B586452D3437093950FA213B1E5CF"/>
  </w:style>
  <w:style w:type="paragraph" w:customStyle="1" w:styleId="EE8C9FE0D08E481284EB6728AB1E850A">
    <w:name w:val="EE8C9FE0D08E481284EB6728AB1E850A"/>
  </w:style>
  <w:style w:type="paragraph" w:customStyle="1" w:styleId="4A9B1112CD304A8EA2CEBDEBE18AFF8B">
    <w:name w:val="4A9B1112CD304A8EA2CEBDEBE18AFF8B"/>
  </w:style>
  <w:style w:type="paragraph" w:customStyle="1" w:styleId="3814DFB87AAB4218943FEC9087682F1D">
    <w:name w:val="3814DFB87AAB4218943FEC9087682F1D"/>
  </w:style>
  <w:style w:type="paragraph" w:customStyle="1" w:styleId="7F0A1F8089114126ABDF9FCDE96F3FD7">
    <w:name w:val="7F0A1F8089114126ABDF9FCDE96F3FD7"/>
  </w:style>
  <w:style w:type="paragraph" w:customStyle="1" w:styleId="4C69AA7144AF45D5A5F6B347EF02811B">
    <w:name w:val="4C69AA7144AF45D5A5F6B347EF02811B"/>
  </w:style>
  <w:style w:type="paragraph" w:customStyle="1" w:styleId="BF6DB364823F4C6EBAA4629984403AD0">
    <w:name w:val="BF6DB364823F4C6EBAA4629984403AD0"/>
  </w:style>
  <w:style w:type="paragraph" w:customStyle="1" w:styleId="DC4F29ACC831480EBF83FBDD3F1D8EA1">
    <w:name w:val="DC4F29ACC831480EBF83FBDD3F1D8EA1"/>
  </w:style>
  <w:style w:type="paragraph" w:customStyle="1" w:styleId="FBA4F17C345B4B26A2A4850A4699E742">
    <w:name w:val="FBA4F17C345B4B26A2A4850A4699E742"/>
  </w:style>
  <w:style w:type="paragraph" w:customStyle="1" w:styleId="485EA870D0904BDBA8B400B6F80C0D4C">
    <w:name w:val="485EA870D0904BDBA8B400B6F80C0D4C"/>
  </w:style>
  <w:style w:type="paragraph" w:customStyle="1" w:styleId="0A577E493AC64271BEFCA08EDE09AB4B">
    <w:name w:val="0A577E493AC64271BEFCA08EDE09AB4B"/>
  </w:style>
  <w:style w:type="paragraph" w:customStyle="1" w:styleId="310B6F5514D249BDBC8580ABFEA3F2D5">
    <w:name w:val="310B6F5514D249BDBC8580ABFEA3F2D5"/>
  </w:style>
  <w:style w:type="paragraph" w:customStyle="1" w:styleId="375EFA8844464FB28AEF74BAC91BC67C">
    <w:name w:val="375EFA8844464FB28AEF74BAC91BC67C"/>
  </w:style>
  <w:style w:type="paragraph" w:customStyle="1" w:styleId="DDE70F44E5CF45CFB40355A933895A88">
    <w:name w:val="DDE70F44E5CF45CFB40355A933895A88"/>
  </w:style>
  <w:style w:type="paragraph" w:customStyle="1" w:styleId="BF882A8AB7FC4B02BED8B0306A621234">
    <w:name w:val="BF882A8AB7FC4B02BED8B0306A621234"/>
  </w:style>
  <w:style w:type="paragraph" w:customStyle="1" w:styleId="4A6F888F7ACA40EBA642B26B7A8EBD90">
    <w:name w:val="4A6F888F7ACA40EBA642B26B7A8EBD90"/>
  </w:style>
  <w:style w:type="paragraph" w:customStyle="1" w:styleId="10084DA9FD8F4ACD8B233E7A9277BAB0">
    <w:name w:val="10084DA9FD8F4ACD8B233E7A9277BAB0"/>
  </w:style>
  <w:style w:type="paragraph" w:customStyle="1" w:styleId="86159F65FCC14F3AA26C1DAAC0F9A031">
    <w:name w:val="86159F65FCC14F3AA26C1DAAC0F9A031"/>
  </w:style>
  <w:style w:type="paragraph" w:customStyle="1" w:styleId="C2085B617ADD4DD78AAE742051CCA3E5">
    <w:name w:val="C2085B617ADD4DD78AAE742051CCA3E5"/>
  </w:style>
  <w:style w:type="paragraph" w:customStyle="1" w:styleId="E38CEECA7EE5438C87DF84A013A0C599">
    <w:name w:val="E38CEECA7EE5438C87DF84A013A0C599"/>
  </w:style>
  <w:style w:type="paragraph" w:customStyle="1" w:styleId="B3E43C63922748A5B0A0E2EA90CC9715">
    <w:name w:val="B3E43C63922748A5B0A0E2EA90CC9715"/>
  </w:style>
  <w:style w:type="paragraph" w:customStyle="1" w:styleId="94374632000D417EA216342ED6450AFF">
    <w:name w:val="94374632000D417EA216342ED6450AFF"/>
  </w:style>
  <w:style w:type="paragraph" w:customStyle="1" w:styleId="012174CA37904D31A52D23DCB9AEE9A8">
    <w:name w:val="012174CA37904D31A52D23DCB9AEE9A8"/>
  </w:style>
  <w:style w:type="paragraph" w:customStyle="1" w:styleId="6523C375A33D4A9A8190E9C325EC28C7">
    <w:name w:val="6523C375A33D4A9A8190E9C325EC28C7"/>
  </w:style>
  <w:style w:type="paragraph" w:customStyle="1" w:styleId="4E72BDDB2D8A45EF86B28C9C55599655">
    <w:name w:val="4E72BDDB2D8A45EF86B28C9C55599655"/>
  </w:style>
  <w:style w:type="paragraph" w:customStyle="1" w:styleId="1495A7484A614DCFB4400B1F7A5BB54D">
    <w:name w:val="1495A7484A614DCFB4400B1F7A5BB54D"/>
  </w:style>
  <w:style w:type="paragraph" w:customStyle="1" w:styleId="829A91EDCC124500975D7C05187E991A">
    <w:name w:val="829A91EDCC124500975D7C05187E991A"/>
  </w:style>
  <w:style w:type="paragraph" w:customStyle="1" w:styleId="928AAAF1EEC74EABB4E9F87A9F8C01FA">
    <w:name w:val="928AAAF1EEC74EABB4E9F87A9F8C01FA"/>
  </w:style>
  <w:style w:type="paragraph" w:customStyle="1" w:styleId="66BAEBAF889C4C5D9F23B371AD1F68B7">
    <w:name w:val="66BAEBAF889C4C5D9F23B371AD1F68B7"/>
  </w:style>
  <w:style w:type="paragraph" w:customStyle="1" w:styleId="941793068A9B4ED18EB1D3AA8626DE92">
    <w:name w:val="941793068A9B4ED18EB1D3AA8626DE92"/>
  </w:style>
  <w:style w:type="paragraph" w:customStyle="1" w:styleId="E5B1EBEF8FD54571893918336B2B08A4">
    <w:name w:val="E5B1EBEF8FD54571893918336B2B08A4"/>
  </w:style>
  <w:style w:type="paragraph" w:customStyle="1" w:styleId="2D1EFBB6928B4F35BC1B1D05F3748826">
    <w:name w:val="2D1EFBB6928B4F35BC1B1D05F3748826"/>
  </w:style>
  <w:style w:type="paragraph" w:customStyle="1" w:styleId="45C089BE48B64C18B234E0A865D0072F">
    <w:name w:val="45C089BE48B64C18B234E0A865D0072F"/>
  </w:style>
  <w:style w:type="paragraph" w:customStyle="1" w:styleId="4CAFAF25345B4791AD6CC5B35E4EF059">
    <w:name w:val="4CAFAF25345B4791AD6CC5B35E4EF059"/>
  </w:style>
  <w:style w:type="paragraph" w:customStyle="1" w:styleId="2E509BDE57F846C38C2C720B8C06DA40">
    <w:name w:val="2E509BDE57F846C38C2C720B8C06DA40"/>
  </w:style>
  <w:style w:type="paragraph" w:customStyle="1" w:styleId="7791F9063ED6492C96B3839577A0A105">
    <w:name w:val="7791F9063ED6492C96B3839577A0A105"/>
  </w:style>
  <w:style w:type="paragraph" w:customStyle="1" w:styleId="15469DA4234348728340B09EEFC959FE">
    <w:name w:val="15469DA4234348728340B09EEFC959FE"/>
  </w:style>
  <w:style w:type="paragraph" w:customStyle="1" w:styleId="FD7ABA8B18344AFD9204A9D842923C43">
    <w:name w:val="FD7ABA8B18344AFD9204A9D842923C43"/>
  </w:style>
  <w:style w:type="paragraph" w:customStyle="1" w:styleId="5A3574096F784CDCB0F2297110EEF21F">
    <w:name w:val="5A3574096F784CDCB0F2297110EEF21F"/>
  </w:style>
  <w:style w:type="paragraph" w:customStyle="1" w:styleId="5C1B9047D6AE4CF9B3AAF4E550E97D3D">
    <w:name w:val="5C1B9047D6AE4CF9B3AAF4E550E97D3D"/>
  </w:style>
  <w:style w:type="paragraph" w:customStyle="1" w:styleId="3FD604DB56D248998F40621E1E0CD561">
    <w:name w:val="3FD604DB56D248998F40621E1E0CD561"/>
  </w:style>
  <w:style w:type="paragraph" w:customStyle="1" w:styleId="6290EAE7A84045159E2A45B33D0A91A9">
    <w:name w:val="6290EAE7A84045159E2A45B33D0A91A9"/>
  </w:style>
  <w:style w:type="paragraph" w:customStyle="1" w:styleId="38101BFE03D7439DA31D9BA50C884478">
    <w:name w:val="38101BFE03D7439DA31D9BA50C884478"/>
  </w:style>
  <w:style w:type="paragraph" w:customStyle="1" w:styleId="F34DD329B72B4D71A30EA33085399637">
    <w:name w:val="F34DD329B72B4D71A30EA33085399637"/>
  </w:style>
  <w:style w:type="paragraph" w:customStyle="1" w:styleId="9751FCB2460C46608EFD4DB9BBCB117B">
    <w:name w:val="9751FCB2460C46608EFD4DB9BBCB117B"/>
    <w:rsid w:val="00743637"/>
  </w:style>
  <w:style w:type="paragraph" w:customStyle="1" w:styleId="30C0020C91524023B002B43629286FFB">
    <w:name w:val="30C0020C91524023B002B43629286FFB"/>
    <w:rsid w:val="00743637"/>
  </w:style>
  <w:style w:type="paragraph" w:customStyle="1" w:styleId="C5B5906A8E514ADDA57C9CEA40B65377">
    <w:name w:val="C5B5906A8E514ADDA57C9CEA40B65377"/>
    <w:rsid w:val="00743637"/>
  </w:style>
  <w:style w:type="paragraph" w:customStyle="1" w:styleId="DA6AA2838CBB4AE6A3BC2DB3F64D4288">
    <w:name w:val="DA6AA2838CBB4AE6A3BC2DB3F64D4288"/>
    <w:rsid w:val="00743637"/>
  </w:style>
  <w:style w:type="paragraph" w:customStyle="1" w:styleId="4A3FB2DBC8F8457193404972546F4C33">
    <w:name w:val="4A3FB2DBC8F8457193404972546F4C33"/>
    <w:rsid w:val="00743637"/>
  </w:style>
  <w:style w:type="paragraph" w:customStyle="1" w:styleId="DF8FC588056F4A19884FB9F9F0B48B6B">
    <w:name w:val="DF8FC588056F4A19884FB9F9F0B48B6B"/>
    <w:rsid w:val="00743637"/>
  </w:style>
  <w:style w:type="paragraph" w:customStyle="1" w:styleId="5251D0B941C24672B1F3A6F297F920B5">
    <w:name w:val="5251D0B941C24672B1F3A6F297F920B5"/>
    <w:rsid w:val="00743637"/>
  </w:style>
  <w:style w:type="paragraph" w:customStyle="1" w:styleId="0D47361BC3A44EABACE806A41A23B51B">
    <w:name w:val="0D47361BC3A44EABACE806A41A23B51B"/>
    <w:rsid w:val="00743637"/>
  </w:style>
  <w:style w:type="paragraph" w:customStyle="1" w:styleId="F1922DD41FF548D0A759E0626D1341AF">
    <w:name w:val="F1922DD41FF548D0A759E0626D1341AF"/>
    <w:rsid w:val="00743637"/>
  </w:style>
  <w:style w:type="paragraph" w:customStyle="1" w:styleId="DD4EAA0D6C254949AB6D4A32CF374BDE">
    <w:name w:val="DD4EAA0D6C254949AB6D4A32CF374BDE"/>
    <w:rsid w:val="00743637"/>
  </w:style>
  <w:style w:type="paragraph" w:customStyle="1" w:styleId="F1417C7977454571B20792AA8850D942">
    <w:name w:val="F1417C7977454571B20792AA8850D942"/>
    <w:rsid w:val="00743637"/>
  </w:style>
  <w:style w:type="paragraph" w:customStyle="1" w:styleId="E4C58906A3BF40A4B6D0671D9122FE54">
    <w:name w:val="E4C58906A3BF40A4B6D0671D9122FE54"/>
    <w:rsid w:val="00743637"/>
  </w:style>
  <w:style w:type="paragraph" w:customStyle="1" w:styleId="EAC157B19E994CF788659CF30FB4697C">
    <w:name w:val="EAC157B19E994CF788659CF30FB4697C"/>
    <w:rsid w:val="00743637"/>
  </w:style>
  <w:style w:type="paragraph" w:customStyle="1" w:styleId="35154B8A6E444EE18C57375EE229E65C">
    <w:name w:val="35154B8A6E444EE18C57375EE229E65C"/>
    <w:rsid w:val="00743637"/>
  </w:style>
  <w:style w:type="paragraph" w:customStyle="1" w:styleId="3215DDF344014B0E9E4C35101697E6A5">
    <w:name w:val="3215DDF344014B0E9E4C35101697E6A5"/>
    <w:rsid w:val="00743637"/>
  </w:style>
  <w:style w:type="paragraph" w:customStyle="1" w:styleId="D9175792C9ED4EDAB17062A5102F13FD">
    <w:name w:val="D9175792C9ED4EDAB17062A5102F13FD"/>
    <w:rsid w:val="00743637"/>
  </w:style>
  <w:style w:type="paragraph" w:customStyle="1" w:styleId="C291ABA13D7D40AFA57A42E9BEDF2EF4">
    <w:name w:val="C291ABA13D7D40AFA57A42E9BEDF2EF4"/>
    <w:rsid w:val="00743637"/>
  </w:style>
  <w:style w:type="paragraph" w:customStyle="1" w:styleId="C18CFA2071CE40BBA20A246C9374C4F2">
    <w:name w:val="C18CFA2071CE40BBA20A246C9374C4F2"/>
    <w:rsid w:val="00743637"/>
  </w:style>
  <w:style w:type="paragraph" w:customStyle="1" w:styleId="E3533CD9FD0E4F8F8249B17EA5123A34">
    <w:name w:val="E3533CD9FD0E4F8F8249B17EA5123A34"/>
    <w:rsid w:val="00743637"/>
  </w:style>
  <w:style w:type="paragraph" w:customStyle="1" w:styleId="5E8AEEDE928F4DC6A76DFD078F378BB1">
    <w:name w:val="5E8AEEDE928F4DC6A76DFD078F378BB1"/>
    <w:rsid w:val="00743637"/>
  </w:style>
  <w:style w:type="paragraph" w:customStyle="1" w:styleId="92CC774DAEBF4425A3E91CCBE0CD7844">
    <w:name w:val="92CC774DAEBF4425A3E91CCBE0CD7844"/>
    <w:rsid w:val="00743637"/>
  </w:style>
  <w:style w:type="paragraph" w:customStyle="1" w:styleId="A55F46CCD0B342CA9D11EFEE1EC81599">
    <w:name w:val="A55F46CCD0B342CA9D11EFEE1EC81599"/>
    <w:rsid w:val="00743637"/>
  </w:style>
  <w:style w:type="paragraph" w:customStyle="1" w:styleId="B99079E7FC0043989E96A197AA8C3642">
    <w:name w:val="B99079E7FC0043989E96A197AA8C3642"/>
    <w:rsid w:val="00743637"/>
  </w:style>
  <w:style w:type="paragraph" w:customStyle="1" w:styleId="B5588088B0BD488BBBDEDB8E5A6700CA">
    <w:name w:val="B5588088B0BD488BBBDEDB8E5A6700CA"/>
    <w:rsid w:val="00743637"/>
  </w:style>
  <w:style w:type="paragraph" w:customStyle="1" w:styleId="475841A29E6E4A16AAB966000E217EB3">
    <w:name w:val="475841A29E6E4A16AAB966000E217EB3"/>
    <w:rsid w:val="00743637"/>
  </w:style>
  <w:style w:type="paragraph" w:customStyle="1" w:styleId="5A6A417908BF4965A66DD84837DC86B7">
    <w:name w:val="5A6A417908BF4965A66DD84837DC86B7"/>
    <w:rsid w:val="00743637"/>
  </w:style>
  <w:style w:type="paragraph" w:customStyle="1" w:styleId="37A5C67C6C3B4F13BB0A8E23D1550CC2">
    <w:name w:val="37A5C67C6C3B4F13BB0A8E23D1550CC2"/>
    <w:rsid w:val="00743637"/>
  </w:style>
  <w:style w:type="paragraph" w:customStyle="1" w:styleId="A27BB382807C499081F1645B91497EB2">
    <w:name w:val="A27BB382807C499081F1645B91497EB2"/>
    <w:rsid w:val="00743637"/>
  </w:style>
  <w:style w:type="paragraph" w:customStyle="1" w:styleId="8CBF7E8788CB47568F68B1FA074B9592">
    <w:name w:val="8CBF7E8788CB47568F68B1FA074B9592"/>
    <w:rsid w:val="00743637"/>
  </w:style>
  <w:style w:type="paragraph" w:customStyle="1" w:styleId="F4F94973BB724BFB94B41F8E9E7A2370">
    <w:name w:val="F4F94973BB724BFB94B41F8E9E7A2370"/>
    <w:rsid w:val="00743637"/>
  </w:style>
  <w:style w:type="paragraph" w:customStyle="1" w:styleId="A47E1897A8CE428F8BF0C266649BA52F">
    <w:name w:val="A47E1897A8CE428F8BF0C266649BA52F"/>
    <w:rsid w:val="00743637"/>
  </w:style>
  <w:style w:type="paragraph" w:customStyle="1" w:styleId="EEDF2090B4D644D98C915F10AF6C751A">
    <w:name w:val="EEDF2090B4D644D98C915F10AF6C751A"/>
    <w:rsid w:val="00743637"/>
  </w:style>
  <w:style w:type="paragraph" w:customStyle="1" w:styleId="DD9DA982274E40E1A1F920F401AD6E2D">
    <w:name w:val="DD9DA982274E40E1A1F920F401AD6E2D"/>
    <w:rsid w:val="00743637"/>
  </w:style>
  <w:style w:type="paragraph" w:customStyle="1" w:styleId="1E34FB637C5E4360985416C305F453EC">
    <w:name w:val="1E34FB637C5E4360985416C305F453EC"/>
    <w:rsid w:val="00743637"/>
  </w:style>
  <w:style w:type="paragraph" w:customStyle="1" w:styleId="D29941052AA147EE97DBBEA9C9D4D4B2">
    <w:name w:val="D29941052AA147EE97DBBEA9C9D4D4B2"/>
    <w:rsid w:val="00743637"/>
  </w:style>
  <w:style w:type="paragraph" w:customStyle="1" w:styleId="ACC890123C6045B8B3DF39C2E0F2A4E5">
    <w:name w:val="ACC890123C6045B8B3DF39C2E0F2A4E5"/>
    <w:rsid w:val="00743637"/>
  </w:style>
  <w:style w:type="paragraph" w:customStyle="1" w:styleId="4495F14B0F14491B9BBE960B1FFA6932">
    <w:name w:val="4495F14B0F14491B9BBE960B1FFA6932"/>
    <w:rsid w:val="00743637"/>
  </w:style>
  <w:style w:type="paragraph" w:customStyle="1" w:styleId="A97E4FAEE79A40FC8D95B279BFCD990A">
    <w:name w:val="A97E4FAEE79A40FC8D95B279BFCD990A"/>
    <w:rsid w:val="00743637"/>
  </w:style>
  <w:style w:type="paragraph" w:customStyle="1" w:styleId="E1E189721FAD461F88184929E90BD0C8">
    <w:name w:val="E1E189721FAD461F88184929E90BD0C8"/>
    <w:rsid w:val="00743637"/>
  </w:style>
  <w:style w:type="paragraph" w:customStyle="1" w:styleId="43964B1BDD654312AFE72AF09A2EC96F">
    <w:name w:val="43964B1BDD654312AFE72AF09A2EC96F"/>
    <w:rsid w:val="00743637"/>
  </w:style>
  <w:style w:type="paragraph" w:customStyle="1" w:styleId="3B7D31953B934484A754371D89248BDF">
    <w:name w:val="3B7D31953B934484A754371D89248BDF"/>
    <w:rsid w:val="00743637"/>
  </w:style>
  <w:style w:type="paragraph" w:customStyle="1" w:styleId="7A02220EA9BA41999F992D42C8F52168">
    <w:name w:val="7A02220EA9BA41999F992D42C8F52168"/>
    <w:rsid w:val="007436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5D2C8-6850-4290-ADCF-6EF21E5F611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1DC95FE-2BE6-460C-9B2E-B7960BEA6B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2189-D211-4EF3-B5FA-5B78FBAFE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multi-page resume</Template>
  <TotalTime>0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2024-12-08T14:54:00Z</dcterms:created>
  <dcterms:modified xsi:type="dcterms:W3CDTF">2024-12-08T16:00:00Z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